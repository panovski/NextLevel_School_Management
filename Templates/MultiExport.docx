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16" w:rsidRPr="0002683D" w:rsidRDefault="00CF1B16" w:rsidP="00FF6509">
      <w:pPr>
        <w:jc w:val="right"/>
        <w:rPr>
          <w:rFonts w:ascii="Macedonian Unicorn" w:hAnsi="Macedonian Unicorn" w:cs="Calibri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>0004/16</w:t>
      </w:r>
    </w:p>
    <w:p w:rsidR="00CF1B16" w:rsidRDefault="00CF1B16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CF1B16" w:rsidRDefault="00CF1B16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CF1B16" w:rsidRDefault="00CF1B16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CF1B16" w:rsidRDefault="00CF1B16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CF1B16" w:rsidRDefault="00CF1B16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CF1B16" w:rsidRDefault="00CF1B16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CF1B16" w:rsidRDefault="00CF1B16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CF1B16" w:rsidRPr="00183E98" w:rsidRDefault="00CF1B16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CF1B16" w:rsidRPr="00183E98" w:rsidRDefault="00CF1B16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Dime Dimevski</w:t>
      </w:r>
    </w:p>
    <w:p w:rsidR="00CF1B16" w:rsidRPr="00183E98" w:rsidRDefault="00CF1B16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roden na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22.09.2006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</w:p>
    <w:p w:rsidR="00CF1B16" w:rsidRDefault="00CF1B16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>
        <w:rPr>
          <w:rFonts w:ascii="Macedonian Unicorn" w:hAnsi="Macedonian Unicorn" w:cs="Calibri"/>
          <w:spacing w:val="30"/>
          <w:sz w:val="40"/>
          <w:szCs w:val="40"/>
        </w:rPr>
        <w:t>uspe{no zavr{ena</w:t>
      </w:r>
    </w:p>
    <w:p w:rsidR="00CF1B16" w:rsidRPr="00183E98" w:rsidRDefault="00CF1B16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standardna obuka po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CF1B16" w:rsidRPr="00183E98" w:rsidRDefault="00CF1B16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cstheme="minorHAnsi"/>
          <w:b/>
          <w:i/>
          <w:spacing w:val="30"/>
          <w:sz w:val="40"/>
          <w:szCs w:val="40"/>
          <w:u w:val="single"/>
        </w:rPr>
        <w:t>B2.1-Intermediate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r>
        <w:rPr>
          <w:rFonts w:cstheme="minorHAnsi"/>
          <w:b/>
          <w:spacing w:val="30"/>
          <w:sz w:val="40"/>
          <w:szCs w:val="40"/>
          <w:u w:val="single"/>
        </w:rPr>
        <w:t>III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CF1B16" w:rsidRPr="00183E98" w:rsidRDefault="00CF1B16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na ~asovi: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vo period od </w:t>
      </w:r>
      <w:r>
        <w:rPr>
          <w:rFonts w:ascii="Macedonian Unicorn" w:hAnsi="Macedonian Unicorn" w:cs="Calibri"/>
          <w:spacing w:val="30"/>
          <w:sz w:val="40"/>
          <w:szCs w:val="40"/>
          <w:u w:val="single"/>
        </w:rPr>
        <w:t>15.09.2016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r>
        <w:rPr>
          <w:rFonts w:ascii="Macedonian Unicorn" w:hAnsi="Macedonian Unicorn" w:cs="Calibri"/>
          <w:spacing w:val="30"/>
          <w:sz w:val="40"/>
          <w:szCs w:val="40"/>
          <w:u w:val="single"/>
        </w:rPr>
        <w:t>30.12.2016</w:t>
      </w:r>
    </w:p>
    <w:p w:rsidR="00CF1B16" w:rsidRPr="00251245" w:rsidRDefault="00CF1B1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16" w:rsidRPr="00251245" w:rsidRDefault="00CF1B1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CF1B16" w:rsidRDefault="00CF1B1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" stroked="f">
                <v:textbox style="mso-fit-shape-to-text:t">
                  <w:txbxContent>
                    <w:p w:rsidR="00CF1B16" w:rsidRPr="00251245" w:rsidRDefault="00CF1B1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CF1B16" w:rsidRDefault="00CF1B16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CF1B16" w:rsidRDefault="00CF1B16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32"/>
          <w:szCs w:val="40"/>
        </w:rPr>
        <w:t>Mimi Ta{eva</w:t>
      </w:r>
      <w:r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CF1B16" w:rsidRPr="00183E98" w:rsidRDefault="00CF1B16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70D9E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r>
        <w:rPr>
          <w:rFonts w:ascii="Macedonian Unicorn" w:hAnsi="Macedonian Unicorn" w:cs="Calibri"/>
          <w:spacing w:val="30"/>
          <w:sz w:val="40"/>
          <w:szCs w:val="40"/>
        </w:rPr>
        <w:t>30.12.2016</w:t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CA4F2E" w:rsidRPr="0002683D" w:rsidRDefault="00CA4F2E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  <w:r>
        <w:rPr>
          <w:rFonts w:ascii="Macedonian Unicorn" w:hAnsi="Macedonian Unicorn" w:cs="Calibri"/>
          <w:sz w:val="40"/>
          <w:szCs w:val="40"/>
        </w:rPr>
        <w:t>0005/16</w:t>
      </w:r>
    </w:p>
    <w:p w:rsidR="00CA4F2E" w:rsidRDefault="00CA4F2E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CA4F2E" w:rsidRDefault="00CA4F2E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CA4F2E" w:rsidRDefault="00CA4F2E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CA4F2E" w:rsidRDefault="00CA4F2E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CA4F2E" w:rsidRDefault="00CA4F2E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CA4F2E" w:rsidRDefault="00CA4F2E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CA4F2E" w:rsidRDefault="00CA4F2E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CA4F2E" w:rsidRPr="00183E98" w:rsidRDefault="00CA4F2E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CA4F2E" w:rsidRPr="00183E98" w:rsidRDefault="00CA4F2E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Riste Ristevski</w:t>
      </w:r>
    </w:p>
    <w:p w:rsidR="00CA4F2E" w:rsidRPr="00183E98" w:rsidRDefault="00CA4F2E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roden na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22.09.1998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Rosoman</w:t>
      </w:r>
    </w:p>
    <w:p w:rsidR="00CA4F2E" w:rsidRDefault="00CA4F2E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>
        <w:rPr>
          <w:rFonts w:ascii="Macedonian Unicorn" w:hAnsi="Macedonian Unicorn" w:cs="Calibri"/>
          <w:spacing w:val="30"/>
          <w:sz w:val="40"/>
          <w:szCs w:val="40"/>
        </w:rPr>
        <w:t>uspe{no zavr{ena</w:t>
      </w:r>
    </w:p>
    <w:p w:rsidR="00CA4F2E" w:rsidRPr="00183E98" w:rsidRDefault="00CA4F2E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standardna obuka po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CA4F2E" w:rsidRPr="00183E98" w:rsidRDefault="00CA4F2E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cstheme="minorHAnsi"/>
          <w:b/>
          <w:i/>
          <w:spacing w:val="30"/>
          <w:sz w:val="40"/>
          <w:szCs w:val="40"/>
          <w:u w:val="single"/>
        </w:rPr>
        <w:t>B2.1-Intermediate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r>
        <w:rPr>
          <w:rFonts w:cstheme="minorHAnsi"/>
          <w:b/>
          <w:spacing w:val="30"/>
          <w:sz w:val="40"/>
          <w:szCs w:val="40"/>
          <w:u w:val="single"/>
        </w:rPr>
        <w:t>III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CA4F2E" w:rsidRPr="00183E98" w:rsidRDefault="00CA4F2E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na ~asovi: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vo period od </w:t>
      </w:r>
      <w:r>
        <w:rPr>
          <w:rFonts w:ascii="Macedonian Unicorn" w:hAnsi="Macedonian Unicorn" w:cs="Calibri"/>
          <w:spacing w:val="30"/>
          <w:sz w:val="40"/>
          <w:szCs w:val="40"/>
          <w:u w:val="single"/>
        </w:rPr>
        <w:t>15.09.2016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r>
        <w:rPr>
          <w:rFonts w:ascii="Macedonian Unicorn" w:hAnsi="Macedonian Unicorn" w:cs="Calibri"/>
          <w:spacing w:val="30"/>
          <w:sz w:val="40"/>
          <w:szCs w:val="40"/>
          <w:u w:val="single"/>
        </w:rPr>
        <w:t>30.12.2016</w:t>
      </w:r>
    </w:p>
    <w:p w:rsidR="00CA4F2E" w:rsidRPr="00251245" w:rsidRDefault="00CA4F2E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F2E" w:rsidRPr="00251245" w:rsidRDefault="00CA4F2E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CA4F2E" w:rsidRDefault="00CA4F2E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4EFB" id="_x0000_s1027" type="#_x0000_t202" style="position:absolute;margin-left:106.6pt;margin-top:12.45pt;width:157.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" stroked="f">
                <v:textbox style="mso-fit-shape-to-text:t">
                  <w:txbxContent>
                    <w:p w:rsidR="00CA4F2E" w:rsidRPr="00251245" w:rsidRDefault="00CA4F2E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CA4F2E" w:rsidRDefault="00CA4F2E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CA4F2E" w:rsidRDefault="00CA4F2E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32"/>
          <w:szCs w:val="40"/>
        </w:rPr>
        <w:t>Mimi Ta{eva</w:t>
      </w:r>
      <w:r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CA4F2E" w:rsidRPr="00183E98" w:rsidRDefault="00CA4F2E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D0C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r>
        <w:rPr>
          <w:rFonts w:ascii="Macedonian Unicorn" w:hAnsi="Macedonian Unicorn" w:cs="Calibri"/>
          <w:spacing w:val="30"/>
          <w:sz w:val="40"/>
          <w:szCs w:val="40"/>
        </w:rPr>
        <w:t>30.12.2016</w:t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3638E" w:rsidRPr="0002683D" w:rsidRDefault="0013638E" w:rsidP="00FF6509">
      <w:pPr>
        <w:jc w:val="right"/>
        <w:rPr>
          <w:rFonts w:ascii="Macedonian Unicorn" w:hAnsi="Macedonian Unicorn" w:cs="Calibri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lastRenderedPageBreak/>
        <w:t>0006/16</w:t>
      </w:r>
    </w:p>
    <w:p w:rsidR="0013638E" w:rsidRDefault="0013638E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3638E" w:rsidRDefault="0013638E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3638E" w:rsidRDefault="0013638E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3638E" w:rsidRDefault="0013638E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3638E" w:rsidRDefault="0013638E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13638E" w:rsidRDefault="0013638E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13638E" w:rsidRDefault="0013638E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13638E" w:rsidRPr="00183E98" w:rsidRDefault="0013638E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13638E" w:rsidRPr="00183E98" w:rsidRDefault="0013638E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Marija Haxi-Nikolova</w:t>
      </w:r>
    </w:p>
    <w:p w:rsidR="0013638E" w:rsidRPr="00183E98" w:rsidRDefault="0013638E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roden</w:t>
      </w:r>
      <w:r>
        <w:rPr>
          <w:rFonts w:ascii="Macedonian Unicorn" w:hAnsi="Macedonian Unicorn" w:cs="Calibri"/>
          <w:spacing w:val="30"/>
          <w:sz w:val="40"/>
          <w:szCs w:val="40"/>
        </w:rPr>
        <w:t>a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na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21.09.1995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</w:p>
    <w:p w:rsidR="0013638E" w:rsidRDefault="0013638E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>
        <w:rPr>
          <w:rFonts w:ascii="Macedonian Unicorn" w:hAnsi="Macedonian Unicorn" w:cs="Calibri"/>
          <w:spacing w:val="30"/>
          <w:sz w:val="40"/>
          <w:szCs w:val="40"/>
        </w:rPr>
        <w:t>uspe{no zavr{ena</w:t>
      </w:r>
    </w:p>
    <w:p w:rsidR="0013638E" w:rsidRPr="00183E98" w:rsidRDefault="0013638E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standardna obuka po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13638E" w:rsidRPr="00183E98" w:rsidRDefault="0013638E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cstheme="minorHAnsi"/>
          <w:b/>
          <w:i/>
          <w:spacing w:val="30"/>
          <w:sz w:val="40"/>
          <w:szCs w:val="40"/>
          <w:u w:val="single"/>
        </w:rPr>
        <w:t>B2.1-Intermediate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r>
        <w:rPr>
          <w:rFonts w:cstheme="minorHAnsi"/>
          <w:b/>
          <w:spacing w:val="30"/>
          <w:sz w:val="40"/>
          <w:szCs w:val="40"/>
          <w:u w:val="single"/>
        </w:rPr>
        <w:t>III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13638E" w:rsidRPr="00183E98" w:rsidRDefault="0013638E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na ~asovi: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vo period od </w:t>
      </w:r>
      <w:r>
        <w:rPr>
          <w:rFonts w:ascii="Macedonian Unicorn" w:hAnsi="Macedonian Unicorn" w:cs="Calibri"/>
          <w:spacing w:val="30"/>
          <w:sz w:val="40"/>
          <w:szCs w:val="40"/>
          <w:u w:val="single"/>
        </w:rPr>
        <w:t>15.09.2016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r>
        <w:rPr>
          <w:rFonts w:ascii="Macedonian Unicorn" w:hAnsi="Macedonian Unicorn" w:cs="Calibri"/>
          <w:spacing w:val="30"/>
          <w:sz w:val="40"/>
          <w:szCs w:val="40"/>
          <w:u w:val="single"/>
        </w:rPr>
        <w:t>30.12.2016</w:t>
      </w:r>
    </w:p>
    <w:p w:rsidR="0013638E" w:rsidRPr="00251245" w:rsidRDefault="0013638E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38E" w:rsidRPr="00251245" w:rsidRDefault="0013638E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13638E" w:rsidRDefault="0013638E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4EFB" id="_x0000_s1028" type="#_x0000_t202" style="position:absolute;margin-left:106.6pt;margin-top:12.45pt;width:157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" stroked="f">
                <v:textbox style="mso-fit-shape-to-text:t">
                  <w:txbxContent>
                    <w:p w:rsidR="0013638E" w:rsidRPr="00251245" w:rsidRDefault="0013638E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13638E" w:rsidRDefault="0013638E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3638E" w:rsidRDefault="0013638E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32"/>
          <w:szCs w:val="40"/>
        </w:rPr>
        <w:t>Mimi Ta{eva</w:t>
      </w:r>
      <w:r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3638E" w:rsidRPr="00183E98" w:rsidRDefault="0013638E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ECA1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r>
        <w:rPr>
          <w:rFonts w:ascii="Macedonian Unicorn" w:hAnsi="Macedonian Unicorn" w:cs="Calibri"/>
          <w:spacing w:val="30"/>
          <w:sz w:val="40"/>
          <w:szCs w:val="40"/>
        </w:rPr>
        <w:t>30.12.2016</w:t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B464C8" w:rsidRPr="0002683D" w:rsidRDefault="00B464C8" w:rsidP="00FF6509">
      <w:pPr>
        <w:jc w:val="right"/>
        <w:rPr>
          <w:rFonts w:ascii="Macedonian Unicorn" w:hAnsi="Macedonian Unicorn" w:cs="Calibri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lastRenderedPageBreak/>
        <w:t>0007/16</w:t>
      </w:r>
    </w:p>
    <w:p w:rsidR="00B464C8" w:rsidRDefault="00B464C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B464C8" w:rsidRDefault="00B464C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B464C8" w:rsidRDefault="00B464C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B464C8" w:rsidRDefault="00B464C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B464C8" w:rsidRDefault="00B464C8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B464C8" w:rsidRDefault="00B464C8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B464C8" w:rsidRDefault="00B464C8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B464C8" w:rsidRPr="00183E98" w:rsidRDefault="00B464C8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B464C8" w:rsidRPr="00183E98" w:rsidRDefault="00B464C8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Petko Petkov</w:t>
      </w:r>
    </w:p>
    <w:p w:rsidR="00B464C8" w:rsidRPr="00183E98" w:rsidRDefault="00B464C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roden na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22.09.2000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</w:p>
    <w:p w:rsidR="00B464C8" w:rsidRDefault="00B464C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>
        <w:rPr>
          <w:rFonts w:ascii="Macedonian Unicorn" w:hAnsi="Macedonian Unicorn" w:cs="Calibri"/>
          <w:spacing w:val="30"/>
          <w:sz w:val="40"/>
          <w:szCs w:val="40"/>
        </w:rPr>
        <w:t>uspe{no zavr{ena</w:t>
      </w:r>
    </w:p>
    <w:p w:rsidR="00B464C8" w:rsidRPr="00183E98" w:rsidRDefault="00B464C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standardna obuka po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B464C8" w:rsidRPr="00183E98" w:rsidRDefault="00B464C8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cstheme="minorHAnsi"/>
          <w:b/>
          <w:i/>
          <w:spacing w:val="30"/>
          <w:sz w:val="40"/>
          <w:szCs w:val="40"/>
          <w:u w:val="single"/>
        </w:rPr>
        <w:t>B2.1-Intermediate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r>
        <w:rPr>
          <w:rFonts w:cstheme="minorHAnsi"/>
          <w:b/>
          <w:spacing w:val="30"/>
          <w:sz w:val="40"/>
          <w:szCs w:val="40"/>
          <w:u w:val="single"/>
        </w:rPr>
        <w:t>III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B464C8" w:rsidRPr="00183E98" w:rsidRDefault="00B464C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na ~asovi: 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vo period od </w:t>
      </w:r>
      <w:r>
        <w:rPr>
          <w:rFonts w:ascii="Macedonian Unicorn" w:hAnsi="Macedonian Unicorn" w:cs="Calibri"/>
          <w:spacing w:val="30"/>
          <w:sz w:val="40"/>
          <w:szCs w:val="40"/>
          <w:u w:val="single"/>
        </w:rPr>
        <w:t>15.09.2016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r>
        <w:rPr>
          <w:rFonts w:ascii="Macedonian Unicorn" w:hAnsi="Macedonian Unicorn" w:cs="Calibri"/>
          <w:spacing w:val="30"/>
          <w:sz w:val="40"/>
          <w:szCs w:val="40"/>
          <w:u w:val="single"/>
        </w:rPr>
        <w:t>30.12.2016</w:t>
      </w:r>
    </w:p>
    <w:p w:rsidR="00B464C8" w:rsidRPr="00251245" w:rsidRDefault="00B464C8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4C8" w:rsidRPr="00251245" w:rsidRDefault="00B464C8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B464C8" w:rsidRDefault="00B464C8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4EFB" id="_x0000_s1029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" stroked="f">
                <v:textbox style="mso-fit-shape-to-text:t">
                  <w:txbxContent>
                    <w:p w:rsidR="00B464C8" w:rsidRPr="00251245" w:rsidRDefault="00B464C8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B464C8" w:rsidRDefault="00B464C8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B464C8" w:rsidRDefault="00B464C8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32"/>
          <w:szCs w:val="40"/>
        </w:rPr>
        <w:t>Mimi Ta{eva</w:t>
      </w:r>
      <w:r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B464C8" w:rsidRPr="00183E98" w:rsidRDefault="00B464C8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F9C9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r>
        <w:rPr>
          <w:rFonts w:ascii="Macedonian Unicorn" w:hAnsi="Macedonian Unicorn" w:cs="Calibri"/>
          <w:spacing w:val="30"/>
          <w:sz w:val="40"/>
          <w:szCs w:val="40"/>
        </w:rPr>
        <w:t>30.12.2016</w:t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E2789F" w:rsidRPr="00B464C8" w:rsidRDefault="00E2789F" w:rsidP="00B464C8"/>
    <w:sectPr w:rsidR="00E2789F" w:rsidRPr="00B464C8" w:rsidSect="0061573F">
      <w:pgSz w:w="15840" w:h="12240" w:orient="landscape"/>
      <w:pgMar w:top="630" w:right="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D3"/>
    <w:rsid w:val="00024369"/>
    <w:rsid w:val="00025FF0"/>
    <w:rsid w:val="000319D3"/>
    <w:rsid w:val="00034915"/>
    <w:rsid w:val="00047E38"/>
    <w:rsid w:val="00063940"/>
    <w:rsid w:val="00081181"/>
    <w:rsid w:val="000A07D7"/>
    <w:rsid w:val="000B323B"/>
    <w:rsid w:val="000B6787"/>
    <w:rsid w:val="000B6DEC"/>
    <w:rsid w:val="0013638E"/>
    <w:rsid w:val="00190B5F"/>
    <w:rsid w:val="001B64C8"/>
    <w:rsid w:val="00205F0D"/>
    <w:rsid w:val="00237F0E"/>
    <w:rsid w:val="0030047C"/>
    <w:rsid w:val="00311FB6"/>
    <w:rsid w:val="003120D0"/>
    <w:rsid w:val="003210BB"/>
    <w:rsid w:val="0033131D"/>
    <w:rsid w:val="0033444F"/>
    <w:rsid w:val="00363467"/>
    <w:rsid w:val="00385F19"/>
    <w:rsid w:val="003C2615"/>
    <w:rsid w:val="003F548E"/>
    <w:rsid w:val="00443FEE"/>
    <w:rsid w:val="00466130"/>
    <w:rsid w:val="004738E4"/>
    <w:rsid w:val="00483E44"/>
    <w:rsid w:val="0048569E"/>
    <w:rsid w:val="0049698E"/>
    <w:rsid w:val="004A12F7"/>
    <w:rsid w:val="004A1E51"/>
    <w:rsid w:val="004B1969"/>
    <w:rsid w:val="004B7769"/>
    <w:rsid w:val="004E206A"/>
    <w:rsid w:val="00525776"/>
    <w:rsid w:val="00541EAB"/>
    <w:rsid w:val="0054205E"/>
    <w:rsid w:val="00551ADA"/>
    <w:rsid w:val="005677DA"/>
    <w:rsid w:val="00573A44"/>
    <w:rsid w:val="005742B1"/>
    <w:rsid w:val="00581A9F"/>
    <w:rsid w:val="0058408E"/>
    <w:rsid w:val="00592C55"/>
    <w:rsid w:val="005C09E1"/>
    <w:rsid w:val="005C1BC7"/>
    <w:rsid w:val="005D2D6D"/>
    <w:rsid w:val="005E5C25"/>
    <w:rsid w:val="0060232D"/>
    <w:rsid w:val="0060262B"/>
    <w:rsid w:val="00615D12"/>
    <w:rsid w:val="006221D2"/>
    <w:rsid w:val="00646B52"/>
    <w:rsid w:val="0066355D"/>
    <w:rsid w:val="0068612E"/>
    <w:rsid w:val="006E2E0B"/>
    <w:rsid w:val="0070387E"/>
    <w:rsid w:val="00714347"/>
    <w:rsid w:val="0071707F"/>
    <w:rsid w:val="007510A5"/>
    <w:rsid w:val="00770C22"/>
    <w:rsid w:val="007929D6"/>
    <w:rsid w:val="007A63E3"/>
    <w:rsid w:val="007C411F"/>
    <w:rsid w:val="00804E95"/>
    <w:rsid w:val="00817517"/>
    <w:rsid w:val="00825209"/>
    <w:rsid w:val="00825AEF"/>
    <w:rsid w:val="008325D8"/>
    <w:rsid w:val="008367D9"/>
    <w:rsid w:val="008367E0"/>
    <w:rsid w:val="00841E4D"/>
    <w:rsid w:val="00863FAC"/>
    <w:rsid w:val="008814C9"/>
    <w:rsid w:val="00891087"/>
    <w:rsid w:val="008B0D0A"/>
    <w:rsid w:val="008C49E5"/>
    <w:rsid w:val="008F37D8"/>
    <w:rsid w:val="00925D20"/>
    <w:rsid w:val="00925F7A"/>
    <w:rsid w:val="00932387"/>
    <w:rsid w:val="009478B8"/>
    <w:rsid w:val="00992986"/>
    <w:rsid w:val="00AA5C65"/>
    <w:rsid w:val="00AC4B23"/>
    <w:rsid w:val="00AE156C"/>
    <w:rsid w:val="00AF4EF7"/>
    <w:rsid w:val="00B140C8"/>
    <w:rsid w:val="00B23B52"/>
    <w:rsid w:val="00B270F4"/>
    <w:rsid w:val="00B33E74"/>
    <w:rsid w:val="00B464C8"/>
    <w:rsid w:val="00B6159B"/>
    <w:rsid w:val="00B716B2"/>
    <w:rsid w:val="00B7307D"/>
    <w:rsid w:val="00B94EC1"/>
    <w:rsid w:val="00B96FAB"/>
    <w:rsid w:val="00BC3AF0"/>
    <w:rsid w:val="00BD7D34"/>
    <w:rsid w:val="00BE14E9"/>
    <w:rsid w:val="00C101AE"/>
    <w:rsid w:val="00C1227A"/>
    <w:rsid w:val="00C35417"/>
    <w:rsid w:val="00C36C51"/>
    <w:rsid w:val="00C91D19"/>
    <w:rsid w:val="00C941EF"/>
    <w:rsid w:val="00CA4F2E"/>
    <w:rsid w:val="00CC3C05"/>
    <w:rsid w:val="00CF1B16"/>
    <w:rsid w:val="00CF35B1"/>
    <w:rsid w:val="00D365F6"/>
    <w:rsid w:val="00D36E7B"/>
    <w:rsid w:val="00D530BA"/>
    <w:rsid w:val="00D53276"/>
    <w:rsid w:val="00D6003F"/>
    <w:rsid w:val="00D64B68"/>
    <w:rsid w:val="00D7485A"/>
    <w:rsid w:val="00D908E9"/>
    <w:rsid w:val="00DA512F"/>
    <w:rsid w:val="00DD1029"/>
    <w:rsid w:val="00DE6716"/>
    <w:rsid w:val="00DF70A1"/>
    <w:rsid w:val="00E04130"/>
    <w:rsid w:val="00E17E22"/>
    <w:rsid w:val="00E2789F"/>
    <w:rsid w:val="00E34B40"/>
    <w:rsid w:val="00E41E0E"/>
    <w:rsid w:val="00E5505C"/>
    <w:rsid w:val="00E74A55"/>
    <w:rsid w:val="00E91C0F"/>
    <w:rsid w:val="00EB3223"/>
    <w:rsid w:val="00EC5864"/>
    <w:rsid w:val="00EE51FC"/>
    <w:rsid w:val="00F16B7C"/>
    <w:rsid w:val="00F178AB"/>
    <w:rsid w:val="00F25E83"/>
    <w:rsid w:val="00F32598"/>
    <w:rsid w:val="00F7536A"/>
    <w:rsid w:val="00F96760"/>
    <w:rsid w:val="00FC38B9"/>
    <w:rsid w:val="00FD61B9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89F96-9942-4610-9464-A18B8B1D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2016-09-24T11:00:00Z</dcterms:created>
  <dcterms:modified xsi:type="dcterms:W3CDTF">2016-09-24T11:00:00Z</dcterms:modified>
</cp:coreProperties>
</file>