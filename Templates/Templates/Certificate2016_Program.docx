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136" w:rsidRPr="00277056" w:rsidRDefault="00C03136" w:rsidP="00C03136">
      <w:pPr>
        <w:ind w:right="94"/>
        <w:jc w:val="right"/>
        <w:rPr>
          <w:rFonts w:cs="Calibri"/>
          <w:sz w:val="24"/>
          <w:szCs w:val="40"/>
          <w:lang w:val="mk-MK"/>
        </w:rPr>
      </w:pPr>
    </w:p>
    <w:p w:rsidR="00183E98" w:rsidRPr="00F56014" w:rsidRDefault="00277056" w:rsidP="00277056">
      <w:pPr>
        <w:ind w:right="364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Macedonian Unicorn" w:hAnsi="Macedonian Unicorn" w:cs="Calibri"/>
          <w:sz w:val="40"/>
          <w:szCs w:val="40"/>
        </w:rPr>
        <w:t xml:space="preserve"> </w:t>
      </w:r>
      <w:bookmarkStart w:id="0" w:name="RegNo"/>
      <w:r w:rsidR="00887915" w:rsidRPr="00F56014">
        <w:rPr>
          <w:rFonts w:ascii="Times New Roman" w:hAnsi="Times New Roman" w:cs="Times New Roman"/>
          <w:sz w:val="40"/>
          <w:szCs w:val="40"/>
        </w:rPr>
        <w:t>0003/17</w:t>
      </w:r>
      <w:bookmarkEnd w:id="0"/>
      <w:r w:rsidR="00887915" w:rsidRPr="00F56014">
        <w:rPr>
          <w:rFonts w:ascii="Times New Roman" w:hAnsi="Times New Roman" w:cs="Times New Roman"/>
          <w:sz w:val="40"/>
          <w:szCs w:val="40"/>
        </w:rPr>
        <w:t xml:space="preserve">      </w:t>
      </w:r>
    </w:p>
    <w:p w:rsidR="00960678" w:rsidRPr="00CD4A8C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251245" w:rsidRDefault="00251245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A315FA" w:rsidRPr="004F06DC" w:rsidRDefault="00A315FA" w:rsidP="00251245">
      <w:pPr>
        <w:spacing w:after="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na</w:t>
      </w:r>
    </w:p>
    <w:p w:rsidR="00A315FA" w:rsidRPr="00902AB8" w:rsidRDefault="00D46B2E" w:rsidP="005410A6">
      <w:pPr>
        <w:spacing w:after="0" w:line="216" w:lineRule="auto"/>
        <w:jc w:val="center"/>
        <w:rPr>
          <w:rFonts w:ascii="Macedonian Unicorn" w:hAnsi="Macedonian Unicorn" w:cs="Calibri"/>
          <w:shadow/>
          <w:spacing w:val="60"/>
          <w:sz w:val="96"/>
          <w:szCs w:val="96"/>
        </w:rPr>
      </w:pPr>
      <w:bookmarkStart w:id="1" w:name="StudentName"/>
      <w:r>
        <w:rPr>
          <w:rFonts w:ascii="Macedonian Unicorn" w:hAnsi="Macedonian Unicorn" w:cs="Calibri"/>
          <w:shadow/>
          <w:spacing w:val="60"/>
          <w:sz w:val="96"/>
          <w:szCs w:val="96"/>
        </w:rPr>
        <w:t xml:space="preserve"> </w:t>
      </w:r>
      <w:bookmarkStart w:id="2" w:name="_GoBack"/>
      <w:bookmarkEnd w:id="1"/>
      <w:bookmarkEnd w:id="2"/>
    </w:p>
    <w:p w:rsidR="00A315FA" w:rsidRPr="004F06DC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Za </w:t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uspe{no zavr{ena</w:t>
      </w:r>
    </w:p>
    <w:p w:rsidR="00183E98" w:rsidRPr="006244DE" w:rsidRDefault="006C10A8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4"/>
          <w:szCs w:val="40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>8 mese~na</w:t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obuka po </w:t>
      </w:r>
      <w:bookmarkStart w:id="3" w:name="Language"/>
      <w:r w:rsidR="00183E98"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>Angliski</w:t>
      </w:r>
      <w:bookmarkEnd w:id="3"/>
      <w:r w:rsidR="00183E98"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 xml:space="preserve"> jazik</w:t>
      </w:r>
    </w:p>
    <w:p w:rsidR="006C10A8" w:rsidRDefault="006C10A8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 xml:space="preserve">po programata </w:t>
      </w:r>
      <w:bookmarkStart w:id="4" w:name="Program"/>
      <w:r w:rsidRPr="006C10A8">
        <w:rPr>
          <w:rFonts w:ascii="Times New Roman" w:hAnsi="Times New Roman" w:cs="Calibri"/>
          <w:b/>
          <w:i/>
          <w:spacing w:val="30"/>
          <w:sz w:val="56"/>
          <w:szCs w:val="42"/>
          <w:u w:val="thick"/>
        </w:rPr>
        <w:t xml:space="preserve"> </w:t>
      </w:r>
      <w:bookmarkEnd w:id="4"/>
    </w:p>
    <w:p w:rsidR="00A315FA" w:rsidRPr="006244DE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b/>
          <w:spacing w:val="30"/>
          <w:sz w:val="48"/>
          <w:szCs w:val="40"/>
          <w:u w:val="single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nivo</w:t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5" w:name="LevelDescription"/>
      <w:r w:rsidR="00CF1C19">
        <w:rPr>
          <w:rFonts w:ascii="Times New Roman" w:hAnsi="Times New Roman" w:cs="Times New Roman"/>
          <w:b/>
          <w:i/>
          <w:spacing w:val="30"/>
          <w:sz w:val="56"/>
          <w:szCs w:val="50"/>
          <w:u w:val="single"/>
        </w:rPr>
        <w:t xml:space="preserve"> </w:t>
      </w:r>
      <w:bookmarkEnd w:id="5"/>
      <w:r w:rsidR="00CF1C19">
        <w:rPr>
          <w:rFonts w:ascii="Times New Roman" w:hAnsi="Times New Roman" w:cs="Times New Roman"/>
          <w:b/>
          <w:i/>
          <w:spacing w:val="30"/>
          <w:sz w:val="56"/>
          <w:szCs w:val="50"/>
          <w:u w:val="single"/>
        </w:rPr>
        <w:t xml:space="preserve"> </w:t>
      </w:r>
      <w:r w:rsidR="000C1EE6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(napreden </w:t>
      </w:r>
      <w:bookmarkStart w:id="6" w:name="Level"/>
      <w:r w:rsidR="00CF1C19">
        <w:rPr>
          <w:rFonts w:ascii="Times New Roman" w:hAnsi="Times New Roman" w:cs="Times New Roman"/>
          <w:b/>
          <w:spacing w:val="30"/>
          <w:sz w:val="56"/>
          <w:szCs w:val="50"/>
          <w:u w:val="single"/>
        </w:rPr>
        <w:t xml:space="preserve"> </w:t>
      </w:r>
      <w:bookmarkEnd w:id="6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stepen)</w:t>
      </w:r>
    </w:p>
    <w:p w:rsidR="00A315FA" w:rsidRPr="004F06DC" w:rsidRDefault="00183E98" w:rsidP="000C1EE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32"/>
          <w:szCs w:val="32"/>
        </w:rPr>
      </w:pPr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Fond na ~asovi: </w:t>
      </w:r>
      <w:bookmarkStart w:id="7" w:name="NumberOfClasses"/>
      <w:r w:rsidR="00367600">
        <w:rPr>
          <w:rFonts w:ascii="Macedonian Unicorn" w:hAnsi="Macedonian Unicorn" w:cs="Calibri"/>
          <w:b/>
          <w:spacing w:val="30"/>
          <w:sz w:val="32"/>
          <w:szCs w:val="32"/>
          <w:u w:val="single"/>
        </w:rPr>
        <w:t xml:space="preserve"> </w:t>
      </w:r>
      <w:bookmarkEnd w:id="7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vo period od </w:t>
      </w:r>
      <w:bookmarkStart w:id="8" w:name="StartDate"/>
      <w:r w:rsidRPr="004F06DC">
        <w:rPr>
          <w:rFonts w:ascii="Macedonian Unicorn" w:hAnsi="Macedonian Unicorn" w:cs="Calibri"/>
          <w:spacing w:val="30"/>
          <w:sz w:val="32"/>
          <w:szCs w:val="32"/>
          <w:u w:val="single"/>
        </w:rPr>
        <w:t>18.01.2017</w:t>
      </w:r>
      <w:bookmarkEnd w:id="8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do </w:t>
      </w:r>
      <w:bookmarkStart w:id="9" w:name="EndDate"/>
      <w:r w:rsidRPr="004F06DC">
        <w:rPr>
          <w:rFonts w:ascii="Macedonian Unicorn" w:hAnsi="Macedonian Unicorn" w:cs="Calibri"/>
          <w:spacing w:val="30"/>
          <w:sz w:val="32"/>
          <w:szCs w:val="32"/>
          <w:u w:val="single"/>
        </w:rPr>
        <w:t>01.01.1900</w:t>
      </w:r>
      <w:bookmarkEnd w:id="9"/>
    </w:p>
    <w:p w:rsidR="00183E98" w:rsidRPr="004F06DC" w:rsidRDefault="00DA2B23" w:rsidP="000C1EE6">
      <w:pPr>
        <w:spacing w:before="120" w:after="0" w:line="360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DA2B23">
        <w:rPr>
          <w:rFonts w:ascii="Macedonian Unicorn" w:hAnsi="Macedonian Unicorn" w:cs="Calibri"/>
          <w:noProof/>
          <w:spacing w:val="30"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64.8pt;margin-top:31.75pt;width:220.9pt;height:61.7pt;z-index:251659264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Text Box 2;mso-fit-shape-to-text:t">
              <w:txbxContent>
                <w:p w:rsidR="00E26BB6" w:rsidRPr="00E93226" w:rsidRDefault="006244DE" w:rsidP="000D0994">
                  <w:pPr>
                    <w:spacing w:after="0" w:line="216" w:lineRule="auto"/>
                    <w:jc w:val="center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Profesor</w:t>
                  </w:r>
                </w:p>
                <w:p w:rsidR="00E26BB6" w:rsidRPr="00E93226" w:rsidRDefault="001F14AD" w:rsidP="000D0994">
                  <w:pPr>
                    <w:spacing w:after="0" w:line="216" w:lineRule="auto"/>
                    <w:jc w:val="center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bookmarkStart w:id="10" w:name="Teacher"/>
                  <w:r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  <w:t xml:space="preserve"> </w:t>
                  </w:r>
                  <w:bookmarkEnd w:id="10"/>
                </w:p>
                <w:p w:rsidR="00B631A8" w:rsidRPr="00FC6605" w:rsidRDefault="00FC6605" w:rsidP="000D0994">
                  <w:pPr>
                    <w:spacing w:after="0" w:line="216" w:lineRule="auto"/>
                    <w:jc w:val="center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</w:t>
                  </w:r>
                  <w:r w:rsidR="000D0994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</w:t>
                  </w: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Pr="00DA2B23">
        <w:rPr>
          <w:rFonts w:ascii="Macedonian Unicorn" w:hAnsi="Macedonian Unicorn" w:cs="Calibri"/>
          <w:shadow/>
          <w:noProof/>
          <w:spacing w:val="60"/>
          <w:sz w:val="90"/>
          <w:szCs w:val="90"/>
        </w:rPr>
        <w:pict>
          <v:shape id="_x0000_s1029" type="#_x0000_t202" style="position:absolute;left:0;text-align:left;margin-left:534.9pt;margin-top:28pt;width:147.85pt;height:59.7pt;z-index:25166131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_x0000_s1029;mso-fit-shape-to-text:t">
              <w:txbxContent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Direktor</w:t>
                  </w:r>
                </w:p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\oko An</w:t>
                  </w:r>
                  <w:r w:rsidR="00FA0AB9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|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elkov</w:t>
                  </w:r>
                </w:p>
                <w:p w:rsidR="006244DE" w:rsidRPr="00FC6605" w:rsidRDefault="006244DE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="00251245" w:rsidRPr="004F06DC">
        <w:rPr>
          <w:rFonts w:ascii="Macedonian Unicorn" w:hAnsi="Macedonian Unicorn" w:cs="Calibri"/>
          <w:spacing w:val="30"/>
          <w:sz w:val="42"/>
          <w:szCs w:val="42"/>
        </w:rPr>
        <w:t xml:space="preserve">Kavadarci </w:t>
      </w:r>
      <w:bookmarkStart w:id="11" w:name="DateOfPrint"/>
      <w:r w:rsidR="00251245" w:rsidRPr="004F06DC">
        <w:rPr>
          <w:rFonts w:ascii="Macedonian Unicorn" w:hAnsi="Macedonian Unicorn" w:cs="Calibri"/>
          <w:spacing w:val="30"/>
          <w:sz w:val="42"/>
          <w:szCs w:val="42"/>
        </w:rPr>
        <w:t>01.01.1900</w:t>
      </w:r>
      <w:bookmarkEnd w:id="11"/>
    </w:p>
    <w:sectPr w:rsidR="00183E98" w:rsidRPr="004F06DC" w:rsidSect="006244DE">
      <w:pgSz w:w="16834" w:h="11909" w:orient="landscape" w:code="9"/>
      <w:pgMar w:top="446" w:right="86" w:bottom="450" w:left="6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464ECE"/>
    <w:rsid w:val="00016778"/>
    <w:rsid w:val="0002683D"/>
    <w:rsid w:val="00053DDD"/>
    <w:rsid w:val="000676B5"/>
    <w:rsid w:val="00071900"/>
    <w:rsid w:val="000B08C5"/>
    <w:rsid w:val="000B2BD7"/>
    <w:rsid w:val="000B59C8"/>
    <w:rsid w:val="000C1EE6"/>
    <w:rsid w:val="000D0994"/>
    <w:rsid w:val="0013781C"/>
    <w:rsid w:val="00183E98"/>
    <w:rsid w:val="001A72F2"/>
    <w:rsid w:val="001F14AD"/>
    <w:rsid w:val="001F23C2"/>
    <w:rsid w:val="00251245"/>
    <w:rsid w:val="00257E2A"/>
    <w:rsid w:val="00277056"/>
    <w:rsid w:val="0029188F"/>
    <w:rsid w:val="002E59E2"/>
    <w:rsid w:val="00307EAD"/>
    <w:rsid w:val="00311280"/>
    <w:rsid w:val="00351510"/>
    <w:rsid w:val="00362320"/>
    <w:rsid w:val="00365622"/>
    <w:rsid w:val="00367600"/>
    <w:rsid w:val="0037262D"/>
    <w:rsid w:val="003D7F85"/>
    <w:rsid w:val="00464ECE"/>
    <w:rsid w:val="00484C8F"/>
    <w:rsid w:val="004872E3"/>
    <w:rsid w:val="004F06DC"/>
    <w:rsid w:val="005410A6"/>
    <w:rsid w:val="00611E27"/>
    <w:rsid w:val="006244DE"/>
    <w:rsid w:val="00646E44"/>
    <w:rsid w:val="006C10A8"/>
    <w:rsid w:val="007A0F96"/>
    <w:rsid w:val="00817E00"/>
    <w:rsid w:val="0083185D"/>
    <w:rsid w:val="00863B8B"/>
    <w:rsid w:val="00887915"/>
    <w:rsid w:val="00902AB8"/>
    <w:rsid w:val="0091457E"/>
    <w:rsid w:val="009369FA"/>
    <w:rsid w:val="00960678"/>
    <w:rsid w:val="00A315FA"/>
    <w:rsid w:val="00A76530"/>
    <w:rsid w:val="00A767CC"/>
    <w:rsid w:val="00A87742"/>
    <w:rsid w:val="00AE2119"/>
    <w:rsid w:val="00B1076F"/>
    <w:rsid w:val="00B631A8"/>
    <w:rsid w:val="00B709F2"/>
    <w:rsid w:val="00BC7F64"/>
    <w:rsid w:val="00BE4C67"/>
    <w:rsid w:val="00C03136"/>
    <w:rsid w:val="00C57845"/>
    <w:rsid w:val="00CA6D15"/>
    <w:rsid w:val="00CC279D"/>
    <w:rsid w:val="00CD4A8C"/>
    <w:rsid w:val="00CF1C19"/>
    <w:rsid w:val="00D46B2E"/>
    <w:rsid w:val="00D5490E"/>
    <w:rsid w:val="00DA2B23"/>
    <w:rsid w:val="00E26BB6"/>
    <w:rsid w:val="00E93226"/>
    <w:rsid w:val="00EC0C1D"/>
    <w:rsid w:val="00EE7553"/>
    <w:rsid w:val="00F02729"/>
    <w:rsid w:val="00F56014"/>
    <w:rsid w:val="00F85E3C"/>
    <w:rsid w:val="00FA0AB9"/>
    <w:rsid w:val="00FC6605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3F3CC-1AEB-4FA7-873B-DCF79CEF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41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21</cp:revision>
  <cp:lastPrinted>2017-01-23T18:56:00Z</cp:lastPrinted>
  <dcterms:created xsi:type="dcterms:W3CDTF">2017-01-23T18:30:00Z</dcterms:created>
  <dcterms:modified xsi:type="dcterms:W3CDTF">2017-02-15T20:49:00Z</dcterms:modified>
</cp:coreProperties>
</file>