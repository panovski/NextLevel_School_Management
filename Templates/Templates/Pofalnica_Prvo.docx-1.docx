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394E92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18.7pt;margin-top:14.5pt;width:149.5pt;height:90pt;z-index:251668480">
            <v:imagedata r:id="rId6" o:title="Logo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Admin Panovka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osvoeno prvo mesto na 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III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486C64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86C64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486C64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22.12.2017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41718"/>
    <w:rsid w:val="00251245"/>
    <w:rsid w:val="00257E2A"/>
    <w:rsid w:val="00277056"/>
    <w:rsid w:val="0029188F"/>
    <w:rsid w:val="002E59E2"/>
    <w:rsid w:val="00307EAD"/>
    <w:rsid w:val="0032752D"/>
    <w:rsid w:val="00351510"/>
    <w:rsid w:val="00362320"/>
    <w:rsid w:val="00365622"/>
    <w:rsid w:val="00367600"/>
    <w:rsid w:val="0037262D"/>
    <w:rsid w:val="00394E92"/>
    <w:rsid w:val="003D7F85"/>
    <w:rsid w:val="004009A4"/>
    <w:rsid w:val="00464ECE"/>
    <w:rsid w:val="00486C64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8A6179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5490E"/>
    <w:rsid w:val="00D85EDA"/>
    <w:rsid w:val="00E26BB6"/>
    <w:rsid w:val="00E93226"/>
    <w:rsid w:val="00EC0C1D"/>
    <w:rsid w:val="00EE7553"/>
    <w:rsid w:val="00F02729"/>
    <w:rsid w:val="00F56014"/>
    <w:rsid w:val="00F85E3C"/>
    <w:rsid w:val="00FA0AB9"/>
    <w:rsid w:val="00FA3186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25</cp:revision>
  <cp:lastPrinted>2017-01-23T18:56:00Z</cp:lastPrinted>
  <dcterms:created xsi:type="dcterms:W3CDTF">2017-01-23T18:30:00Z</dcterms:created>
  <dcterms:modified xsi:type="dcterms:W3CDTF">2017-01-29T20:29:00Z</dcterms:modified>
</cp:coreProperties>
</file>