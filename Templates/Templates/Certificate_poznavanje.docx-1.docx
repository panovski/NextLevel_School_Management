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54A" w:rsidRPr="00277056" w:rsidRDefault="00D7754A" w:rsidP="00D7754A">
      <w:pPr>
        <w:ind w:right="94"/>
        <w:jc w:val="right"/>
        <w:rPr>
          <w:rFonts w:cs="Calibri"/>
          <w:sz w:val="24"/>
          <w:szCs w:val="40"/>
          <w:lang w:val="mk-MK"/>
        </w:rPr>
      </w:pPr>
    </w:p>
    <w:p w:rsidR="00C03136" w:rsidRPr="00277056" w:rsidRDefault="00D7754A" w:rsidP="00D7754A">
      <w:pPr>
        <w:ind w:right="364"/>
        <w:jc w:val="right"/>
        <w:rPr>
          <w:rFonts w:cs="Calibri"/>
          <w:sz w:val="24"/>
          <w:szCs w:val="40"/>
          <w:lang w:val="mk-MK"/>
        </w:rPr>
      </w:pPr>
      <w:r>
        <w:rPr>
          <w:rFonts w:ascii="Macedonian Unicorn" w:hAnsi="Macedonian Unicorn" w:cs="Calibri"/>
          <w:sz w:val="40"/>
          <w:szCs w:val="40"/>
        </w:rPr>
        <w:t xml:space="preserve"> </w:t>
      </w:r>
      <w:bookmarkStart w:id="0" w:name="RegNo"/>
      <w:r w:rsidRPr="00F56014">
        <w:rPr>
          <w:rFonts w:ascii="Times New Roman" w:hAnsi="Times New Roman" w:cs="Times New Roman"/>
          <w:sz w:val="40"/>
          <w:szCs w:val="40"/>
        </w:rPr>
        <w:t>0005/17</w:t>
      </w:r>
      <w:bookmarkEnd w:id="0"/>
      <w:r w:rsidRPr="00F56014">
        <w:rPr>
          <w:rFonts w:ascii="Times New Roman" w:hAnsi="Times New Roman" w:cs="Times New Roman"/>
          <w:sz w:val="40"/>
          <w:szCs w:val="40"/>
        </w:rPr>
        <w:t xml:space="preserve">   </w:t>
      </w:r>
    </w:p>
    <w:p w:rsidR="00183E98" w:rsidRPr="00F56014" w:rsidRDefault="00887915" w:rsidP="00277056">
      <w:pPr>
        <w:ind w:right="364"/>
        <w:jc w:val="right"/>
        <w:rPr>
          <w:rFonts w:ascii="Times New Roman" w:hAnsi="Times New Roman" w:cs="Times New Roman"/>
          <w:sz w:val="40"/>
          <w:szCs w:val="40"/>
        </w:rPr>
      </w:pPr>
      <w:r w:rsidRPr="00F56014">
        <w:rPr>
          <w:rFonts w:ascii="Times New Roman" w:hAnsi="Times New Roman" w:cs="Times New Roman"/>
          <w:sz w:val="40"/>
          <w:szCs w:val="40"/>
        </w:rPr>
        <w:t xml:space="preserve">     </w:t>
      </w:r>
    </w:p>
    <w:p w:rsidR="00960678" w:rsidRPr="00CD4A8C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251245" w:rsidRDefault="00251245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A315FA" w:rsidRPr="004F06DC" w:rsidRDefault="00A315FA" w:rsidP="00251245">
      <w:pPr>
        <w:spacing w:after="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na</w:t>
      </w:r>
    </w:p>
    <w:p w:rsidR="00A315FA" w:rsidRPr="00902AB8" w:rsidRDefault="00D46B2E" w:rsidP="005410A6">
      <w:pPr>
        <w:spacing w:after="0" w:line="216" w:lineRule="auto"/>
        <w:jc w:val="center"/>
        <w:rPr>
          <w:rFonts w:ascii="Macedonian Unicorn" w:hAnsi="Macedonian Unicorn" w:cs="Calibri"/>
          <w:shadow/>
          <w:spacing w:val="60"/>
          <w:sz w:val="96"/>
          <w:szCs w:val="96"/>
        </w:rPr>
      </w:pPr>
      <w:bookmarkStart w:id="1" w:name="StudentName"/>
      <w:r>
        <w:rPr>
          <w:rFonts w:ascii="Macedonian Unicorn" w:hAnsi="Macedonian Unicorn" w:cs="Calibri"/>
          <w:shadow/>
          <w:spacing w:val="60"/>
          <w:sz w:val="96"/>
          <w:szCs w:val="96"/>
        </w:rPr>
        <w:t xml:space="preserve">Kristina Panovka</w:t>
      </w:r>
      <w:bookmarkStart w:id="2" w:name="_GoBack"/>
      <w:bookmarkEnd w:id="1"/>
      <w:bookmarkEnd w:id="2"/>
    </w:p>
    <w:p w:rsidR="00A315FA" w:rsidRPr="004F06DC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roden</w:t>
      </w:r>
      <w:bookmarkStart w:id="3" w:name="Gender"/>
      <w:r w:rsidR="00B372DA">
        <w:rPr>
          <w:rFonts w:ascii="Macedonian Unicorn" w:hAnsi="Macedonian Unicorn" w:cs="Calibri"/>
          <w:spacing w:val="30"/>
          <w:sz w:val="42"/>
          <w:szCs w:val="42"/>
        </w:rPr>
        <w:t xml:space="preserve">a</w:t>
      </w:r>
      <w:bookmarkEnd w:id="3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na </w:t>
      </w:r>
      <w:bookmarkStart w:id="4" w:name="DateOfBirth"/>
      <w:r w:rsidRPr="004872E3">
        <w:rPr>
          <w:rFonts w:ascii="Macedonian Unicorn" w:hAnsi="Macedonian Unicorn" w:cs="Calibri"/>
          <w:b/>
          <w:spacing w:val="30"/>
          <w:sz w:val="42"/>
          <w:szCs w:val="42"/>
          <w:u w:val="thick"/>
        </w:rPr>
        <w:t>22.12.1989</w:t>
      </w:r>
      <w:bookmarkEnd w:id="4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vo </w:t>
      </w:r>
      <w:bookmarkStart w:id="5" w:name="Place"/>
      <w:r w:rsidRPr="004872E3">
        <w:rPr>
          <w:rFonts w:ascii="Macedonian Unicorn" w:hAnsi="Macedonian Unicorn" w:cs="Calibri"/>
          <w:b/>
          <w:spacing w:val="30"/>
          <w:sz w:val="42"/>
          <w:szCs w:val="42"/>
          <w:u w:val="thick"/>
        </w:rPr>
        <w:t>Kavadarci</w:t>
      </w:r>
      <w:bookmarkEnd w:id="5"/>
    </w:p>
    <w:p w:rsidR="00183E98" w:rsidRPr="006244DE" w:rsidRDefault="007835D9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4"/>
          <w:szCs w:val="40"/>
        </w:rPr>
      </w:pPr>
      <w:r>
        <w:rPr>
          <w:rFonts w:ascii="Macedonian Unicorn" w:hAnsi="Macedonian Unicorn" w:cs="Calibri"/>
          <w:spacing w:val="30"/>
          <w:sz w:val="42"/>
          <w:szCs w:val="42"/>
        </w:rPr>
        <w:t>Za poznavawe na</w:t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bookmarkStart w:id="6" w:name="Language"/>
      <w:r w:rsidR="00183E98"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>Angliski</w:t>
      </w:r>
      <w:bookmarkEnd w:id="6"/>
      <w:r w:rsidR="00183E98"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 xml:space="preserve"> jazik</w:t>
      </w:r>
    </w:p>
    <w:p w:rsidR="00A315FA" w:rsidRPr="006244DE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b/>
          <w:spacing w:val="30"/>
          <w:sz w:val="48"/>
          <w:szCs w:val="40"/>
          <w:u w:val="single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nivo</w:t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: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7" w:name="LevelDescription"/>
      <w:r w:rsidRPr="006244DE">
        <w:rPr>
          <w:rFonts w:ascii="Times New Roman" w:hAnsi="Times New Roman" w:cs="Times New Roman"/>
          <w:b/>
          <w:i/>
          <w:spacing w:val="30"/>
          <w:sz w:val="56"/>
          <w:szCs w:val="50"/>
          <w:u w:val="single"/>
        </w:rPr>
        <w:t>Advanced</w:t>
      </w:r>
      <w:bookmarkEnd w:id="7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(</w:t>
      </w:r>
      <w:bookmarkStart w:id="8" w:name="Level"/>
      <w:r w:rsidRPr="006244DE">
        <w:rPr>
          <w:rFonts w:ascii="Times New Roman" w:hAnsi="Times New Roman" w:cs="Times New Roman"/>
          <w:b/>
          <w:spacing w:val="30"/>
          <w:sz w:val="56"/>
          <w:szCs w:val="50"/>
          <w:u w:val="single"/>
        </w:rPr>
        <w:t>III</w:t>
      </w:r>
      <w:bookmarkEnd w:id="8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stepen)</w:t>
      </w:r>
    </w:p>
    <w:p w:rsidR="00A315FA" w:rsidRPr="004F06DC" w:rsidRDefault="007835D9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32"/>
          <w:szCs w:val="32"/>
        </w:rPr>
      </w:pPr>
      <w:r>
        <w:rPr>
          <w:rFonts w:ascii="Macedonian Unicorn" w:hAnsi="Macedonian Unicorn" w:cs="Calibri"/>
          <w:spacing w:val="30"/>
          <w:sz w:val="42"/>
          <w:szCs w:val="42"/>
        </w:rPr>
        <w:t>Izdadena spored izvr{eno testirawe</w:t>
      </w:r>
    </w:p>
    <w:p w:rsidR="00183E98" w:rsidRPr="005410A6" w:rsidRDefault="00183E98" w:rsidP="006244DE">
      <w:pPr>
        <w:spacing w:before="240" w:after="120"/>
        <w:rPr>
          <w:rFonts w:ascii="Macedonian Unicorn" w:hAnsi="Macedonian Unicorn" w:cs="Calibri"/>
          <w:spacing w:val="30"/>
          <w:sz w:val="24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r w:rsidR="00A76530" w:rsidRPr="004F06DC">
        <w:rPr>
          <w:rFonts w:ascii="Macedonian Unicorn" w:hAnsi="Macedonian Unicorn" w:cs="Calibri"/>
          <w:spacing w:val="30"/>
          <w:sz w:val="36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24"/>
          <w:szCs w:val="40"/>
        </w:rPr>
        <w:tab/>
      </w:r>
    </w:p>
    <w:p w:rsidR="005410A6" w:rsidRPr="005410A6" w:rsidRDefault="003F1384" w:rsidP="006244DE">
      <w:pPr>
        <w:spacing w:before="240" w:after="120"/>
        <w:rPr>
          <w:rFonts w:ascii="Macedonian Unicorn" w:hAnsi="Macedonian Unicorn" w:cs="Calibri"/>
          <w:spacing w:val="30"/>
          <w:sz w:val="24"/>
          <w:szCs w:val="40"/>
        </w:rPr>
      </w:pPr>
      <w:r w:rsidRPr="003F1384">
        <w:rPr>
          <w:rFonts w:ascii="Macedonian Unicorn" w:hAnsi="Macedonian Unicorn" w:cs="Calibri"/>
          <w:shadow/>
          <w:noProof/>
          <w:spacing w:val="60"/>
          <w:sz w:val="90"/>
          <w:szCs w:val="9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554.7pt;margin-top:2.05pt;width:147.85pt;height:59.7pt;z-index:25166131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_x0000_s1029;mso-fit-shape-to-text:t">
              <w:txbxContent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Direktor</w:t>
                  </w:r>
                </w:p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r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\oko An</w:t>
                  </w:r>
                  <w:r w:rsidR="00FA0AB9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|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elkov</w:t>
                  </w:r>
                </w:p>
                <w:p w:rsidR="006244DE" w:rsidRPr="00FC6605" w:rsidRDefault="006244DE" w:rsidP="005410A6">
                  <w:pPr>
                    <w:spacing w:after="0" w:line="216" w:lineRule="auto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</w:p>
    <w:p w:rsidR="00183E98" w:rsidRPr="004F06DC" w:rsidRDefault="00251245" w:rsidP="00F85E3C">
      <w:pPr>
        <w:spacing w:after="1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Kavadarci </w:t>
      </w:r>
      <w:bookmarkStart w:id="9" w:name="DateOfPrint"/>
      <w:r w:rsidRPr="004F06DC">
        <w:rPr>
          <w:rFonts w:ascii="Macedonian Unicorn" w:hAnsi="Macedonian Unicorn" w:cs="Calibri"/>
          <w:spacing w:val="30"/>
          <w:sz w:val="42"/>
          <w:szCs w:val="42"/>
        </w:rPr>
        <w:t>03.01.2017</w:t>
      </w:r>
      <w:bookmarkEnd w:id="9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ab/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ab/>
      </w:r>
    </w:p>
    <w:sectPr w:rsidR="00183E98" w:rsidRPr="004F06DC" w:rsidSect="006244DE">
      <w:pgSz w:w="16834" w:h="11909" w:orient="landscape" w:code="9"/>
      <w:pgMar w:top="446" w:right="86" w:bottom="450" w:left="6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464ECE"/>
    <w:rsid w:val="00016778"/>
    <w:rsid w:val="0002683D"/>
    <w:rsid w:val="00053DDD"/>
    <w:rsid w:val="000676B5"/>
    <w:rsid w:val="00071900"/>
    <w:rsid w:val="000B08C5"/>
    <w:rsid w:val="000B2BD7"/>
    <w:rsid w:val="000B59C8"/>
    <w:rsid w:val="0013781C"/>
    <w:rsid w:val="00183E98"/>
    <w:rsid w:val="001F23C2"/>
    <w:rsid w:val="00251245"/>
    <w:rsid w:val="00257E2A"/>
    <w:rsid w:val="00277056"/>
    <w:rsid w:val="0029188F"/>
    <w:rsid w:val="002E59E2"/>
    <w:rsid w:val="00307EAD"/>
    <w:rsid w:val="00351510"/>
    <w:rsid w:val="00362320"/>
    <w:rsid w:val="00365622"/>
    <w:rsid w:val="0037262D"/>
    <w:rsid w:val="003D7F85"/>
    <w:rsid w:val="003F1384"/>
    <w:rsid w:val="00464ECE"/>
    <w:rsid w:val="004872E3"/>
    <w:rsid w:val="004F06DC"/>
    <w:rsid w:val="005410A6"/>
    <w:rsid w:val="00611E27"/>
    <w:rsid w:val="006244DE"/>
    <w:rsid w:val="00646E44"/>
    <w:rsid w:val="007835D9"/>
    <w:rsid w:val="007F4AFB"/>
    <w:rsid w:val="0083185D"/>
    <w:rsid w:val="00860262"/>
    <w:rsid w:val="00863B8B"/>
    <w:rsid w:val="00887915"/>
    <w:rsid w:val="00902AB8"/>
    <w:rsid w:val="00960678"/>
    <w:rsid w:val="009A268C"/>
    <w:rsid w:val="00A315FA"/>
    <w:rsid w:val="00A76530"/>
    <w:rsid w:val="00A767CC"/>
    <w:rsid w:val="00AA2AB2"/>
    <w:rsid w:val="00AE2119"/>
    <w:rsid w:val="00B1076F"/>
    <w:rsid w:val="00B372DA"/>
    <w:rsid w:val="00B631A8"/>
    <w:rsid w:val="00BC7F64"/>
    <w:rsid w:val="00BE4C67"/>
    <w:rsid w:val="00C03136"/>
    <w:rsid w:val="00C57845"/>
    <w:rsid w:val="00CC279D"/>
    <w:rsid w:val="00CD4A8C"/>
    <w:rsid w:val="00D46B2E"/>
    <w:rsid w:val="00D5490E"/>
    <w:rsid w:val="00D7754A"/>
    <w:rsid w:val="00D97D86"/>
    <w:rsid w:val="00E26BB6"/>
    <w:rsid w:val="00E93226"/>
    <w:rsid w:val="00EC0C1D"/>
    <w:rsid w:val="00EE7553"/>
    <w:rsid w:val="00F02729"/>
    <w:rsid w:val="00F56014"/>
    <w:rsid w:val="00F85E3C"/>
    <w:rsid w:val="00FA0AB9"/>
    <w:rsid w:val="00FC6605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ropbox\Vasko\Proekti\Web%20Sites\NextLevel\NextLevel_SMSystem\Templates\Templates\Certificate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3F3CC-1AEB-4FA7-873B-DCF79CEF8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Certificate2016</Template>
  <TotalTime>35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Vasko Panovski</cp:lastModifiedBy>
  <cp:revision>17</cp:revision>
  <cp:lastPrinted>2017-01-23T18:56:00Z</cp:lastPrinted>
  <dcterms:created xsi:type="dcterms:W3CDTF">2017-01-23T18:30:00Z</dcterms:created>
  <dcterms:modified xsi:type="dcterms:W3CDTF">2017-02-15T20:46:00Z</dcterms:modified>
</cp:coreProperties>
</file>