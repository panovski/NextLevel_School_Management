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AB" w:rsidRDefault="00253EAB" w:rsidP="00253EAB">
      <w:pPr>
        <w:rPr>
          <w:rFonts w:ascii="Arial" w:hAnsi="Arial" w:cs="Arial"/>
          <w:i/>
          <w:color w:val="1F4E79" w:themeColor="accent1" w:themeShade="80"/>
          <w:lang w:val="mk-MK"/>
        </w:rPr>
      </w:pPr>
      <w:bookmarkStart w:id="0" w:name="_GoBack"/>
      <w:bookmarkEnd w:id="0"/>
      <w:r w:rsidRPr="00F91051">
        <w:rPr>
          <w:rFonts w:ascii="Arial" w:hAnsi="Arial" w:cs="Arial"/>
          <w:i/>
          <w:color w:val="1F4E79" w:themeColor="accent1" w:themeShade="80"/>
          <w:lang w:val="mk-MK"/>
        </w:rPr>
        <w:t>КАСАТА ДА</w:t>
      </w:r>
    </w:p>
    <w:p w:rsidR="00C022B8" w:rsidRPr="00F91051" w:rsidRDefault="00C022B8" w:rsidP="00253EA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CC61C7" w:rsidRPr="00F91051" w:rsidRDefault="00520365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</w:pPr>
      <w:r w:rsidRPr="00F91051"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>ПРИМИ бр.</w:t>
      </w:r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 </w:t>
      </w:r>
      <w:bookmarkStart w:id="1" w:name="PaymentNumber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0002/16</w:t>
      </w:r>
      <w:bookmarkEnd w:id="1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  <w:t xml:space="preserve"> </w:t>
      </w:r>
    </w:p>
    <w:p w:rsidR="00520365" w:rsidRPr="008A63E3" w:rsidRDefault="00520365" w:rsidP="00520365">
      <w:pPr>
        <w:rPr>
          <w:rFonts w:ascii="Arial" w:hAnsi="Arial" w:cs="Arial"/>
          <w:i/>
          <w:lang w:val="mk-MK"/>
        </w:rPr>
      </w:pPr>
    </w:p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9496"/>
      </w:tblGrid>
      <w:tr w:rsidR="008A63E3" w:rsidTr="00C022B8">
        <w:trPr>
          <w:trHeight w:val="470"/>
        </w:trPr>
        <w:tc>
          <w:tcPr>
            <w:tcW w:w="9496" w:type="dxa"/>
            <w:vAlign w:val="center"/>
          </w:tcPr>
          <w:p w:rsidR="008A63E3" w:rsidRPr="008E2B7A" w:rsidRDefault="008A63E3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bookmarkStart w:id="2" w:name="PaymentNam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дооел Фирма Тест </w:t>
            </w:r>
            <w:bookmarkEnd w:id="2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</w:p>
        </w:tc>
      </w:tr>
      <w:tr w:rsidR="008A63E3" w:rsidTr="00C022B8">
        <w:trPr>
          <w:trHeight w:val="448"/>
        </w:trPr>
        <w:tc>
          <w:tcPr>
            <w:tcW w:w="9496" w:type="dxa"/>
            <w:vAlign w:val="center"/>
          </w:tcPr>
          <w:p w:rsidR="008A63E3" w:rsidRPr="008E2B7A" w:rsidRDefault="008A63E3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гр.(с.)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</w:t>
            </w:r>
            <w:r w:rsidR="00685AC6" w:rsidRPr="008E2B7A">
              <w:rPr>
                <w:rFonts w:cs="Arial"/>
                <w:b/>
                <w:color w:val="2F5496" w:themeColor="accent5" w:themeShade="BF"/>
                <w:u w:val="single"/>
              </w:rPr>
              <w:t xml:space="preserve">  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Start w:id="3" w:name="PaymentPlac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Кавадарци</w:t>
            </w:r>
            <w:bookmarkEnd w:id="3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     </w:t>
            </w:r>
            <w:r w:rsidRPr="008E2B7A">
              <w:rPr>
                <w:rFonts w:cs="Arial"/>
                <w:b/>
                <w:color w:val="2F5496" w:themeColor="accent5" w:themeShade="BF"/>
                <w:lang w:val="mk-MK"/>
              </w:rPr>
              <w:t xml:space="preserve"> 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сумата од ден.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4" w:name="Ammount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1000</w:t>
            </w:r>
            <w:bookmarkEnd w:id="4"/>
          </w:p>
        </w:tc>
      </w:tr>
      <w:tr w:rsidR="008A63E3" w:rsidTr="00C022B8">
        <w:trPr>
          <w:trHeight w:val="470"/>
        </w:trPr>
        <w:tc>
          <w:tcPr>
            <w:tcW w:w="9496" w:type="dxa"/>
            <w:vAlign w:val="center"/>
          </w:tcPr>
          <w:p w:rsidR="008A63E3" w:rsidRPr="008E2B7A" w:rsidRDefault="008A63E3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>(со зборови) ден.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306137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5" w:name="AmmountWords"/>
            <w:r w:rsidR="00306137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илјада  денари</w:t>
            </w:r>
            <w:bookmarkEnd w:id="5"/>
          </w:p>
        </w:tc>
      </w:tr>
      <w:tr w:rsidR="008A63E3" w:rsidTr="00C022B8">
        <w:trPr>
          <w:trHeight w:val="448"/>
        </w:trPr>
        <w:tc>
          <w:tcPr>
            <w:tcW w:w="9496" w:type="dxa"/>
            <w:vAlign w:val="center"/>
          </w:tcPr>
          <w:p w:rsidR="008A63E3" w:rsidRPr="008E2B7A" w:rsidRDefault="008A63E3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>на сметка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02044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6" w:name="AccountNumber"/>
            <w:r w:rsidR="00802044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/>
            </w:r>
            <w:bookmarkEnd w:id="6"/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</w:p>
        </w:tc>
      </w:tr>
      <w:tr w:rsidR="008A63E3" w:rsidTr="00C022B8">
        <w:trPr>
          <w:trHeight w:val="448"/>
        </w:trPr>
        <w:tc>
          <w:tcPr>
            <w:tcW w:w="9496" w:type="dxa"/>
            <w:vAlign w:val="center"/>
          </w:tcPr>
          <w:p w:rsidR="008A63E3" w:rsidRPr="008E2B7A" w:rsidRDefault="00784F6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з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>а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7" w:name="PaymentGroup"/>
            <w:r w:rsidR="00F91051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1006-Translation to 100</w:t>
            </w:r>
            <w:bookmarkEnd w:id="7"/>
          </w:p>
        </w:tc>
      </w:tr>
    </w:tbl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8A63E3" w:rsidRDefault="00F20C2B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lang w:val="mk-MK"/>
        </w:rPr>
        <w:br/>
      </w:r>
      <w:r>
        <w:rPr>
          <w:rFonts w:ascii="Arial" w:hAnsi="Arial" w:cs="Arial"/>
          <w:i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Касиер</w:t>
      </w:r>
    </w:p>
    <w:p w:rsidR="00C022B8" w:rsidRPr="00636EFA" w:rsidRDefault="00C022B8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F20C2B" w:rsidRPr="00636EFA" w:rsidRDefault="00F20C2B" w:rsidP="00520365">
      <w:pPr>
        <w:rPr>
          <w:rFonts w:ascii="Arial" w:hAnsi="Arial" w:cs="Arial"/>
          <w:i/>
          <w:color w:val="1F4E79" w:themeColor="accent1" w:themeShade="80"/>
        </w:rPr>
      </w:pPr>
      <w:r w:rsidRPr="00636EFA">
        <w:rPr>
          <w:rFonts w:ascii="Arial" w:hAnsi="Arial" w:cs="Arial"/>
          <w:i/>
          <w:color w:val="1F4E79" w:themeColor="accent1" w:themeShade="80"/>
        </w:rPr>
        <w:t>________________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 xml:space="preserve"> 20 </w:t>
      </w:r>
      <w:r w:rsidRPr="00636EFA">
        <w:rPr>
          <w:rFonts w:ascii="Arial" w:hAnsi="Arial" w:cs="Arial"/>
          <w:i/>
          <w:color w:val="1F4E79" w:themeColor="accent1" w:themeShade="80"/>
        </w:rPr>
        <w:t xml:space="preserve">_____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год.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____________________</w:t>
      </w: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F20C2B" w:rsidRDefault="00F20C2B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  <w:r w:rsidRPr="00636EFA">
        <w:rPr>
          <w:rFonts w:ascii="Arial" w:hAnsi="Arial" w:cs="Arial"/>
          <w:i/>
          <w:color w:val="1F4E79" w:themeColor="accent1" w:themeShade="80"/>
        </w:rPr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Шеф на сметководство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  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Уплатил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Управител + Директор</w:t>
      </w:r>
    </w:p>
    <w:p w:rsidR="00C022B8" w:rsidRPr="00636EFA" w:rsidRDefault="00C022B8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F20C2B" w:rsidRPr="00636EFA" w:rsidRDefault="00F20C2B" w:rsidP="00520365">
      <w:pPr>
        <w:rPr>
          <w:rFonts w:ascii="Arial" w:hAnsi="Arial" w:cs="Arial"/>
          <w:i/>
          <w:color w:val="1F4E79" w:themeColor="accent1" w:themeShade="80"/>
        </w:rPr>
      </w:pPr>
      <w:r w:rsidRPr="00636EFA">
        <w:rPr>
          <w:rFonts w:ascii="Arial" w:hAnsi="Arial" w:cs="Arial"/>
          <w:i/>
          <w:color w:val="1F4E79" w:themeColor="accent1" w:themeShade="80"/>
        </w:rPr>
        <w:t>_______________________</w:t>
      </w:r>
      <w:r w:rsidRPr="00636EFA">
        <w:rPr>
          <w:rFonts w:ascii="Arial" w:hAnsi="Arial" w:cs="Arial"/>
          <w:i/>
          <w:color w:val="1F4E79" w:themeColor="accent1" w:themeShade="80"/>
        </w:rPr>
        <w:tab/>
        <w:t xml:space="preserve">                _________________</w:t>
      </w:r>
      <w:r w:rsidRPr="00636EFA">
        <w:rPr>
          <w:rFonts w:ascii="Arial" w:hAnsi="Arial" w:cs="Arial"/>
          <w:i/>
          <w:color w:val="1F4E79" w:themeColor="accent1" w:themeShade="80"/>
        </w:rPr>
        <w:tab/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Pr="00636EFA">
        <w:rPr>
          <w:rFonts w:ascii="Arial" w:hAnsi="Arial" w:cs="Arial"/>
          <w:i/>
          <w:color w:val="1F4E79" w:themeColor="accent1" w:themeShade="80"/>
        </w:rPr>
        <w:t xml:space="preserve"> ____________________</w:t>
      </w:r>
      <w:r w:rsidR="00AE2818">
        <w:rPr>
          <w:rFonts w:ascii="Arial" w:hAnsi="Arial" w:cs="Arial"/>
          <w:i/>
          <w:color w:val="1F4E79" w:themeColor="accent1" w:themeShade="80"/>
        </w:rPr>
        <w:t>_</w:t>
      </w:r>
    </w:p>
    <w:sectPr w:rsidR="00F20C2B" w:rsidRPr="00636EFA" w:rsidSect="00C022B8">
      <w:pgSz w:w="11907" w:h="16839" w:code="9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41F99"/>
    <w:multiLevelType w:val="hybridMultilevel"/>
    <w:tmpl w:val="F280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240"/>
    <w:rsid w:val="00037CE3"/>
    <w:rsid w:val="000C5FEE"/>
    <w:rsid w:val="00155AB8"/>
    <w:rsid w:val="00253EAB"/>
    <w:rsid w:val="002C3240"/>
    <w:rsid w:val="00306137"/>
    <w:rsid w:val="00492F9E"/>
    <w:rsid w:val="00520365"/>
    <w:rsid w:val="00636EFA"/>
    <w:rsid w:val="00685AC6"/>
    <w:rsid w:val="006D4CEC"/>
    <w:rsid w:val="00767895"/>
    <w:rsid w:val="00784F66"/>
    <w:rsid w:val="007C1180"/>
    <w:rsid w:val="00802044"/>
    <w:rsid w:val="008A63E3"/>
    <w:rsid w:val="008E2B7A"/>
    <w:rsid w:val="009B4D18"/>
    <w:rsid w:val="00A414F4"/>
    <w:rsid w:val="00A91534"/>
    <w:rsid w:val="00AE2818"/>
    <w:rsid w:val="00C022B8"/>
    <w:rsid w:val="00C30284"/>
    <w:rsid w:val="00CC61C7"/>
    <w:rsid w:val="00DC51D9"/>
    <w:rsid w:val="00EA41E2"/>
    <w:rsid w:val="00F20C2B"/>
    <w:rsid w:val="00F4505E"/>
    <w:rsid w:val="00F9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AC906-041F-4195-A44B-A6F63B7A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EC"/>
    <w:pPr>
      <w:ind w:left="720"/>
      <w:contextualSpacing/>
    </w:pPr>
  </w:style>
  <w:style w:type="table" w:styleId="TableGrid">
    <w:name w:val="Table Grid"/>
    <w:basedOn w:val="TableNormal"/>
    <w:uiPriority w:val="39"/>
    <w:rsid w:val="008A63E3"/>
    <w:pPr>
      <w:spacing w:after="0" w:line="240" w:lineRule="auto"/>
    </w:pPr>
    <w:rPr>
      <w:rFonts w:ascii="Arial" w:hAnsi="Arial"/>
    </w:rPr>
    <w:tblPr>
      <w:tblBorders>
        <w:top w:val="double" w:sz="4" w:space="0" w:color="2E74B5" w:themeColor="accent1" w:themeShade="BF"/>
        <w:left w:val="double" w:sz="4" w:space="0" w:color="2E74B5" w:themeColor="accent1" w:themeShade="BF"/>
        <w:bottom w:val="double" w:sz="4" w:space="0" w:color="2E74B5" w:themeColor="accent1" w:themeShade="BF"/>
        <w:right w:val="double" w:sz="4" w:space="0" w:color="2E74B5" w:themeColor="accent1" w:themeShade="BF"/>
        <w:insideH w:val="double" w:sz="4" w:space="0" w:color="2E74B5" w:themeColor="accent1" w:themeShade="BF"/>
        <w:insideV w:val="double" w:sz="4" w:space="0" w:color="2E74B5" w:themeColor="accent1" w:themeShade="BF"/>
      </w:tblBorders>
    </w:tblPr>
    <w:tcPr>
      <w:shd w:val="clear" w:color="auto" w:fill="DEEAF6" w:themeFill="accent1" w:themeFillTint="33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Pay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FDAF9-6F21-4D5B-B66C-17645A28F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Payment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Panovski</dc:creator>
  <cp:keywords/>
  <dc:description/>
  <cp:lastModifiedBy>Vasko Panovski</cp:lastModifiedBy>
  <cp:revision>1</cp:revision>
  <dcterms:created xsi:type="dcterms:W3CDTF">2017-01-16T20:54:00Z</dcterms:created>
  <dcterms:modified xsi:type="dcterms:W3CDTF">2017-01-16T20:54:00Z</dcterms:modified>
</cp:coreProperties>
</file>