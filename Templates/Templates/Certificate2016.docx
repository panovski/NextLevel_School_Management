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CD4A8C" w:rsidRDefault="00887915" w:rsidP="00FF6509">
      <w:pPr>
        <w:jc w:val="right"/>
        <w:rPr>
          <w:rFonts w:ascii="Macedonian Unicorn" w:hAnsi="Macedonian Unicorn" w:cs="Calibri"/>
          <w:sz w:val="40"/>
          <w:szCs w:val="40"/>
        </w:rPr>
      </w:pPr>
      <w:bookmarkStart w:id="0" w:name="RegNo"/>
      <w:r>
        <w:rPr>
          <w:rFonts w:ascii="Macedonian Unicorn" w:hAnsi="Macedonian Unicorn" w:cs="Calibri"/>
          <w:sz w:val="40"/>
          <w:szCs w:val="40"/>
        </w:rPr>
        <w:t xml:space="preserve"> </w:t>
      </w:r>
      <w:bookmarkEnd w:id="0"/>
      <w:r>
        <w:rPr>
          <w:rFonts w:ascii="Macedonian Unicorn" w:hAnsi="Macedonian Unicorn" w:cs="Calibri"/>
          <w:sz w:val="40"/>
          <w:szCs w:val="40"/>
        </w:rPr>
        <w:t xml:space="preserve">      </w:t>
      </w:r>
    </w:p>
    <w:p w:rsidR="00183E98" w:rsidRPr="00CD4A8C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183E98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proofErr w:type="gram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proofErr w:type="gramEnd"/>
    </w:p>
    <w:p w:rsidR="00A315FA" w:rsidRPr="00183E98" w:rsidRDefault="00D5490E" w:rsidP="00251245">
      <w:pPr>
        <w:spacing w:after="20"/>
        <w:jc w:val="center"/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>
        <w:rPr>
          <w:rFonts w:ascii="Macedonian Unicorn" w:hAnsi="Macedonian Unicorn" w:cs="Calibri"/>
          <w:spacing w:val="60"/>
          <w:sz w:val="72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  <w:bookmarkStart w:id="2" w:name="_GoBack"/>
      <w:bookmarkEnd w:id="1"/>
      <w:bookmarkEnd w:id="2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roden</w:t>
      </w:r>
      <w:bookmarkStart w:id="3" w:name="Gender"/>
      <w:r w:rsidRPr="00183E98">
        <w:rPr>
          <w:rFonts w:ascii="Macedonian Unicorn" w:hAnsi="Macedonian Unicorn" w:cs="Calibri"/>
          <w:spacing w:val="30"/>
          <w:sz w:val="40"/>
          <w:szCs w:val="40"/>
        </w:rPr>
        <w:t>a</w:t>
      </w:r>
      <w:bookmarkEnd w:id="3"/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4" w:name="DateOfBirth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17.01.1984</w:t>
      </w:r>
      <w:bookmarkEnd w:id="4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5" w:name="Plac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Kavadarci</w:t>
      </w:r>
      <w:bookmarkEnd w:id="5"/>
      <w:proofErr w:type="spellEnd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Za</w:t>
      </w:r>
      <w:proofErr w:type="spellEnd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uspe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{no 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zavr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{</w:t>
      </w:r>
      <w:proofErr w:type="spellStart"/>
      <w:r w:rsidR="00183E98">
        <w:rPr>
          <w:rFonts w:ascii="Macedonian Unicorn" w:hAnsi="Macedonian Unicorn" w:cs="Calibri"/>
          <w:spacing w:val="30"/>
          <w:sz w:val="40"/>
          <w:szCs w:val="40"/>
        </w:rPr>
        <w:t>ena</w:t>
      </w:r>
      <w:proofErr w:type="spellEnd"/>
    </w:p>
    <w:p w:rsidR="00183E98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standardna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obuka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po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6" w:name="Language"/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Germanski</w:t>
      </w:r>
      <w:bookmarkEnd w:id="6"/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jazik</w:t>
      </w:r>
      <w:proofErr w:type="spellEnd"/>
    </w:p>
    <w:p w:rsidR="00A315FA" w:rsidRPr="00183E98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b/>
          <w:spacing w:val="30"/>
          <w:sz w:val="40"/>
          <w:szCs w:val="40"/>
          <w:u w:val="single"/>
        </w:rPr>
      </w:pPr>
      <w:proofErr w:type="spellStart"/>
      <w:r w:rsidRPr="00183E98">
        <w:rPr>
          <w:rFonts w:ascii="Macedonian Unicorn" w:hAnsi="Macedonian Unicorn" w:cs="Calibri"/>
          <w:spacing w:val="30"/>
          <w:sz w:val="40"/>
          <w:szCs w:val="40"/>
        </w:rPr>
        <w:t>nivo</w:t>
      </w:r>
      <w:proofErr w:type="spellEnd"/>
      <w:r w:rsidR="00183E98">
        <w:rPr>
          <w:rFonts w:ascii="Macedonian Unicorn" w:hAnsi="Macedonian Unicorn" w:cs="Calibri"/>
          <w:spacing w:val="30"/>
          <w:sz w:val="40"/>
          <w:szCs w:val="40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EE7553">
        <w:rPr>
          <w:rFonts w:cstheme="minorHAnsi"/>
          <w:b/>
          <w:i/>
          <w:spacing w:val="30"/>
          <w:sz w:val="40"/>
          <w:szCs w:val="40"/>
          <w:u w:val="single"/>
        </w:rPr>
        <w:t>B1</w:t>
      </w:r>
      <w:bookmarkEnd w:id="7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(</w:t>
      </w:r>
      <w:bookmarkStart w:id="8" w:name="Level"/>
      <w:r w:rsidRPr="00EE7553">
        <w:rPr>
          <w:rFonts w:cstheme="minorHAnsi"/>
          <w:b/>
          <w:spacing w:val="30"/>
          <w:sz w:val="40"/>
          <w:szCs w:val="40"/>
          <w:u w:val="single"/>
        </w:rPr>
        <w:t>4</w:t>
      </w:r>
      <w:bookmarkEnd w:id="8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proofErr w:type="spellStart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stepen</w:t>
      </w:r>
      <w:proofErr w:type="spellEnd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)</w:t>
      </w:r>
    </w:p>
    <w:p w:rsidR="00A315FA" w:rsidRPr="00183E98" w:rsidRDefault="00183E98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Fond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na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~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asovi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: </w:t>
      </w:r>
      <w:bookmarkStart w:id="9" w:name="NumberOfClasses"/>
      <w:r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64</w:t>
      </w:r>
      <w:bookmarkEnd w:id="9"/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vo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period </w:t>
      </w:r>
      <w:proofErr w:type="spellStart"/>
      <w:r>
        <w:rPr>
          <w:rFonts w:ascii="Macedonian Unicorn" w:hAnsi="Macedonian Unicorn" w:cs="Calibri"/>
          <w:spacing w:val="30"/>
          <w:sz w:val="40"/>
          <w:szCs w:val="40"/>
        </w:rPr>
        <w:t>od</w:t>
      </w:r>
      <w:proofErr w:type="spellEnd"/>
      <w:r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0" w:name="Start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04.10.2011</w:t>
      </w:r>
      <w:bookmarkEnd w:id="10"/>
      <w:r>
        <w:rPr>
          <w:rFonts w:ascii="Macedonian Unicorn" w:hAnsi="Macedonian Unicorn" w:cs="Calibri"/>
          <w:spacing w:val="30"/>
          <w:sz w:val="40"/>
          <w:szCs w:val="40"/>
        </w:rPr>
        <w:t xml:space="preserve"> do </w:t>
      </w:r>
      <w:bookmarkStart w:id="11" w:name="EndDate"/>
      <w:r w:rsidRPr="00183E98">
        <w:rPr>
          <w:rFonts w:ascii="Macedonian Unicorn" w:hAnsi="Macedonian Unicorn" w:cs="Calibri"/>
          <w:spacing w:val="30"/>
          <w:sz w:val="40"/>
          <w:szCs w:val="40"/>
          <w:u w:val="single"/>
        </w:rPr>
        <w:t>19.06.2012</w:t>
      </w:r>
      <w:bookmarkEnd w:id="11"/>
    </w:p>
    <w:p w:rsidR="00183E98" w:rsidRPr="00251245" w:rsidRDefault="00C57845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074EFB" wp14:editId="606DAAB4">
                <wp:simplePos x="0" y="0"/>
                <wp:positionH relativeFrom="margin">
                  <wp:posOffset>7597140</wp:posOffset>
                </wp:positionH>
                <wp:positionV relativeFrom="paragraph">
                  <wp:posOffset>89535</wp:posOffset>
                </wp:positionV>
                <wp:extent cx="200406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  <w:proofErr w:type="spellEnd"/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oko</w:t>
                            </w:r>
                            <w:proofErr w:type="spellEnd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Angelkov</w:t>
                            </w:r>
                            <w:proofErr w:type="spellEnd"/>
                          </w:p>
                          <w:p w:rsidR="00B631A8" w:rsidRPr="00FC6605" w:rsidRDefault="00FC6605">
                            <w:pPr>
                              <w:rPr>
                                <w:rFonts w:cstheme="minorHAnsi"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__________</w:t>
                            </w:r>
                            <w:r w:rsidRPr="00FC6605">
                              <w:rPr>
                                <w:rFonts w:cstheme="minorHAnsi"/>
                                <w:noProof/>
                                <w:spacing w:val="30"/>
                                <w:sz w:val="40"/>
                                <w:szCs w:val="40"/>
                                <w:u w:val="single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074E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8.2pt;margin-top:7.0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  <w:proofErr w:type="spellEnd"/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oko</w:t>
                      </w:r>
                      <w:proofErr w:type="spellEnd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Angelkov</w:t>
                      </w:r>
                      <w:proofErr w:type="spellEnd"/>
                    </w:p>
                    <w:p w:rsidR="00B631A8" w:rsidRPr="00FC6605" w:rsidRDefault="00FC6605">
                      <w:pPr>
                        <w:rPr>
                          <w:rFonts w:cstheme="minorHAnsi"/>
                          <w:spacing w:val="30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__________</w:t>
                      </w:r>
                      <w:r w:rsidRPr="00FC6605">
                        <w:rPr>
                          <w:rFonts w:cstheme="minorHAnsi"/>
                          <w:noProof/>
                          <w:spacing w:val="30"/>
                          <w:sz w:val="40"/>
                          <w:szCs w:val="40"/>
                          <w:u w:val="single"/>
                        </w:rPr>
                        <w:t>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proofErr w:type="spellStart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>Profesor</w:t>
      </w:r>
      <w:proofErr w:type="spellEnd"/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="00183E98"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863B8B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bookmarkStart w:id="12" w:name="Teacher"/>
      <w:r w:rsidRPr="000B2BD7">
        <w:rPr>
          <w:rFonts w:ascii="Macedonian Unicorn" w:hAnsi="Macedonian Unicorn" w:cs="Calibri"/>
          <w:spacing w:val="30"/>
          <w:sz w:val="32"/>
          <w:szCs w:val="40"/>
        </w:rPr>
        <w:t xml:space="preserve"> </w:t>
      </w:r>
      <w:bookmarkEnd w:id="12"/>
      <w:r w:rsidR="00A76530" w:rsidRPr="00251245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29188F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259080</wp:posOffset>
                </wp:positionV>
                <wp:extent cx="2019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5207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pt,20.4pt" to="149.4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Kavadarci</w:t>
      </w:r>
      <w:proofErr w:type="spellEnd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13" w:name="DateOfPrint"/>
      <w:r w:rsidR="00251245" w:rsidRPr="00183E98">
        <w:rPr>
          <w:rFonts w:ascii="Macedonian Unicorn" w:hAnsi="Macedonian Unicorn" w:cs="Calibri"/>
          <w:spacing w:val="30"/>
          <w:sz w:val="40"/>
          <w:szCs w:val="40"/>
        </w:rPr>
        <w:t>02.09.2016</w:t>
      </w:r>
      <w:bookmarkEnd w:id="13"/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3D7F85">
      <w:pgSz w:w="15840" w:h="12240" w:orient="landscape"/>
      <w:pgMar w:top="450" w:right="9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E"/>
    <w:rsid w:val="0002683D"/>
    <w:rsid w:val="00053DDD"/>
    <w:rsid w:val="00071900"/>
    <w:rsid w:val="000B08C5"/>
    <w:rsid w:val="000B2BD7"/>
    <w:rsid w:val="000B59C8"/>
    <w:rsid w:val="0013781C"/>
    <w:rsid w:val="00183E98"/>
    <w:rsid w:val="00251245"/>
    <w:rsid w:val="00257E2A"/>
    <w:rsid w:val="0029188F"/>
    <w:rsid w:val="002E59E2"/>
    <w:rsid w:val="00307EAD"/>
    <w:rsid w:val="00351510"/>
    <w:rsid w:val="003D7F85"/>
    <w:rsid w:val="00464ECE"/>
    <w:rsid w:val="00611E27"/>
    <w:rsid w:val="00646E44"/>
    <w:rsid w:val="00863B8B"/>
    <w:rsid w:val="00887915"/>
    <w:rsid w:val="00960678"/>
    <w:rsid w:val="00A315FA"/>
    <w:rsid w:val="00A76530"/>
    <w:rsid w:val="00A767CC"/>
    <w:rsid w:val="00B631A8"/>
    <w:rsid w:val="00BC7F64"/>
    <w:rsid w:val="00C57845"/>
    <w:rsid w:val="00CD4A8C"/>
    <w:rsid w:val="00D5490E"/>
    <w:rsid w:val="00E26BB6"/>
    <w:rsid w:val="00EC0C1D"/>
    <w:rsid w:val="00EE7553"/>
    <w:rsid w:val="00F02729"/>
    <w:rsid w:val="00F85E3C"/>
    <w:rsid w:val="00FC660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4D4C-8224-4F56-8FC9-6B387D9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8237E-7FE9-4434-8800-B8DD6C52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11</cp:revision>
  <dcterms:created xsi:type="dcterms:W3CDTF">2017-01-17T19:48:00Z</dcterms:created>
  <dcterms:modified xsi:type="dcterms:W3CDTF">2017-01-19T14:26:00Z</dcterms:modified>
</cp:coreProperties>
</file>