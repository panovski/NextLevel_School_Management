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36" w:rsidRPr="005930AC" w:rsidRDefault="005930AC" w:rsidP="00C03136">
      <w:pPr>
        <w:ind w:right="94"/>
        <w:jc w:val="right"/>
        <w:rPr>
          <w:rFonts w:cs="Calibri"/>
          <w:sz w:val="24"/>
          <w:szCs w:val="40"/>
        </w:rPr>
      </w:pPr>
      <w:r>
        <w:rPr>
          <w:rFonts w:cs="Calibri"/>
          <w:noProof/>
          <w:sz w:val="24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-387350</wp:posOffset>
            </wp:positionH>
            <wp:positionV relativeFrom="paragraph">
              <wp:posOffset>-138430</wp:posOffset>
            </wp:positionV>
            <wp:extent cx="2103120" cy="1402080"/>
            <wp:effectExtent l="57150" t="0" r="0" b="64770"/>
            <wp:wrapNone/>
            <wp:docPr id="7" name="Picture 7" descr="C:\Users\Vasko Panovski\AppData\Local\Microsoft\Windows\INetCache\Content.Word\graduation-png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sko Panovski\AppData\Local\Microsoft\Windows\INetCache\Content.Word\graduation-png-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20724634">
                      <a:off x="0" y="0"/>
                      <a:ext cx="210312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Calibri"/>
          <w:sz w:val="24"/>
          <w:szCs w:val="40"/>
        </w:rPr>
        <w:tab/>
      </w:r>
    </w:p>
    <w:p w:rsidR="00183E98" w:rsidRPr="00F56014" w:rsidRDefault="000119AA" w:rsidP="00277056">
      <w:pPr>
        <w:ind w:right="364"/>
        <w:jc w:val="right"/>
        <w:rPr>
          <w:rFonts w:ascii="Times New Roman" w:hAnsi="Times New Roman" w:cs="Times New Roman"/>
          <w:sz w:val="40"/>
          <w:szCs w:val="40"/>
        </w:rPr>
      </w:pPr>
      <w:r w:rsidRPr="000119A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320.05pt;margin-top:10.3pt;width:162.4pt;height:90pt;z-index:251666432">
            <v:imagedata r:id="rId6" o:title="NL_Logo-small" gain="19661f" blacklevel="22938f"/>
          </v:shape>
        </w:pict>
      </w:r>
      <w:r w:rsidR="00277056">
        <w:rPr>
          <w:rFonts w:ascii="Macedonian Unicorn" w:hAnsi="Macedonian Unicorn" w:cs="Calibri"/>
          <w:sz w:val="40"/>
          <w:szCs w:val="40"/>
        </w:rPr>
        <w:t xml:space="preserve"> </w:t>
      </w:r>
      <w:r w:rsidR="00887915" w:rsidRPr="00F56014">
        <w:rPr>
          <w:rFonts w:ascii="Times New Roman" w:hAnsi="Times New Roman" w:cs="Times New Roman"/>
          <w:sz w:val="40"/>
          <w:szCs w:val="40"/>
        </w:rPr>
        <w:t xml:space="preserve">      </w:t>
      </w: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32752D" w:rsidRDefault="0032752D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32752D" w:rsidRPr="0032752D" w:rsidRDefault="0032752D" w:rsidP="0032752D">
      <w:pPr>
        <w:spacing w:after="0" w:line="240" w:lineRule="auto"/>
        <w:jc w:val="center"/>
        <w:rPr>
          <w:rFonts w:ascii="Macedonian Unicorn" w:hAnsi="Macedonian Unicorn" w:cs="Calibri"/>
          <w:shadow/>
          <w:spacing w:val="30"/>
          <w:sz w:val="160"/>
          <w:szCs w:val="40"/>
        </w:rPr>
      </w:pPr>
      <w:r w:rsidRPr="0032752D">
        <w:rPr>
          <w:rFonts w:ascii="Macedonian Unicorn" w:hAnsi="Macedonian Unicorn" w:cs="Calibri"/>
          <w:shadow/>
          <w:spacing w:val="30"/>
          <w:sz w:val="160"/>
          <w:szCs w:val="40"/>
        </w:rPr>
        <w:t>POFALNICA</w:t>
      </w:r>
    </w:p>
    <w:p w:rsidR="00A315FA" w:rsidRPr="004F06DC" w:rsidRDefault="0032752D" w:rsidP="0032752D">
      <w:pPr>
        <w:spacing w:after="1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 xml:space="preserve">dodelena </w:t>
      </w:r>
      <w:r w:rsidR="00A315FA"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</w:p>
    <w:p w:rsidR="00A315FA" w:rsidRPr="00902AB8" w:rsidRDefault="00D46B2E" w:rsidP="005410A6">
      <w:pPr>
        <w:spacing w:after="0" w:line="216" w:lineRule="auto"/>
        <w:jc w:val="center"/>
        <w:rPr>
          <w:rFonts w:ascii="Macedonian Unicorn" w:hAnsi="Macedonian Unicorn" w:cs="Calibri"/>
          <w:shadow/>
          <w:spacing w:val="60"/>
          <w:sz w:val="96"/>
          <w:szCs w:val="96"/>
        </w:rPr>
      </w:pPr>
      <w:bookmarkStart w:id="0" w:name="StudentName"/>
      <w:r>
        <w:rPr>
          <w:rFonts w:ascii="Macedonian Unicorn" w:hAnsi="Macedonian Unicorn" w:cs="Calibri"/>
          <w:shadow/>
          <w:spacing w:val="60"/>
          <w:sz w:val="96"/>
          <w:szCs w:val="96"/>
        </w:rPr>
        <w:t xml:space="preserve">Riste Ristevski</w:t>
      </w:r>
      <w:bookmarkStart w:id="1" w:name="_GoBack"/>
      <w:bookmarkEnd w:id="0"/>
      <w:bookmarkEnd w:id="1"/>
    </w:p>
    <w:p w:rsidR="00A315FA" w:rsidRPr="004F06DC" w:rsidRDefault="0032752D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>z</w:t>
      </w:r>
      <w:r w:rsidR="00A315FA" w:rsidRPr="004F06DC">
        <w:rPr>
          <w:rFonts w:ascii="Macedonian Unicorn" w:hAnsi="Macedonian Unicorn" w:cs="Calibri"/>
          <w:spacing w:val="30"/>
          <w:sz w:val="42"/>
          <w:szCs w:val="42"/>
        </w:rPr>
        <w:t>a</w:t>
      </w:r>
      <w:r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r w:rsidR="00D47BCB">
        <w:rPr>
          <w:rFonts w:ascii="Macedonian Unicorn" w:hAnsi="Macedonian Unicorn" w:cs="Calibri"/>
          <w:spacing w:val="30"/>
          <w:sz w:val="42"/>
          <w:szCs w:val="42"/>
        </w:rPr>
        <w:t xml:space="preserve">u~estvo na </w:t>
      </w:r>
      <w:r>
        <w:rPr>
          <w:rFonts w:ascii="Macedonian Unicorn" w:hAnsi="Macedonian Unicorn" w:cs="Calibri"/>
          <w:spacing w:val="30"/>
          <w:sz w:val="42"/>
          <w:szCs w:val="42"/>
        </w:rPr>
        <w:t>godi{niot natprevar na najdobri u~enici</w:t>
      </w:r>
    </w:p>
    <w:p w:rsidR="00A315FA" w:rsidRPr="0032752D" w:rsidRDefault="00183E98" w:rsidP="005410A6">
      <w:pPr>
        <w:spacing w:after="0" w:line="216" w:lineRule="auto"/>
        <w:jc w:val="center"/>
        <w:rPr>
          <w:rFonts w:ascii="Macedonian Unicorn" w:hAnsi="Macedonian Unicorn" w:cs="Calibri"/>
          <w:b/>
          <w:spacing w:val="30"/>
          <w:sz w:val="48"/>
          <w:szCs w:val="40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po </w:t>
      </w:r>
      <w:bookmarkStart w:id="2" w:name="Language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Angliski</w:t>
      </w:r>
      <w:bookmarkEnd w:id="2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 xml:space="preserve"> jazik</w:t>
      </w:r>
      <w:r w:rsidR="0032752D">
        <w:rPr>
          <w:rFonts w:ascii="Macedonian Unicorn" w:hAnsi="Macedonian Unicorn" w:cs="Calibri"/>
          <w:spacing w:val="30"/>
          <w:sz w:val="42"/>
          <w:szCs w:val="42"/>
        </w:rPr>
        <w:t xml:space="preserve"> </w:t>
      </w:r>
      <w:r w:rsidR="000C1EE6" w:rsidRPr="0032752D">
        <w:rPr>
          <w:rFonts w:ascii="Macedonian Unicorn" w:hAnsi="Macedonian Unicorn" w:cs="Calibri"/>
          <w:spacing w:val="30"/>
          <w:sz w:val="56"/>
          <w:szCs w:val="50"/>
        </w:rPr>
        <w:t>(</w:t>
      </w:r>
      <w:r w:rsidR="0032752D" w:rsidRPr="0032752D">
        <w:rPr>
          <w:rFonts w:ascii="Macedonian Unicorn" w:hAnsi="Macedonian Unicorn" w:cs="Calibri"/>
          <w:spacing w:val="30"/>
          <w:sz w:val="56"/>
          <w:szCs w:val="50"/>
        </w:rPr>
        <w:t>kategorija</w:t>
      </w:r>
      <w:r w:rsidR="000C1EE6" w:rsidRPr="0032752D">
        <w:rPr>
          <w:rFonts w:ascii="Macedonian Unicorn" w:hAnsi="Macedonian Unicorn" w:cs="Calibri"/>
          <w:b/>
          <w:spacing w:val="30"/>
          <w:sz w:val="56"/>
          <w:szCs w:val="50"/>
        </w:rPr>
        <w:t xml:space="preserve"> </w:t>
      </w:r>
      <w:bookmarkStart w:id="3" w:name="Level"/>
      <w:r w:rsidR="00CF1C19" w:rsidRPr="0032752D">
        <w:rPr>
          <w:rFonts w:ascii="Times New Roman" w:hAnsi="Times New Roman" w:cs="Times New Roman"/>
          <w:b/>
          <w:spacing w:val="30"/>
          <w:sz w:val="56"/>
          <w:szCs w:val="50"/>
        </w:rPr>
        <w:t xml:space="preserve">III</w:t>
      </w:r>
      <w:bookmarkEnd w:id="3"/>
      <w:r w:rsidR="0032752D">
        <w:rPr>
          <w:rFonts w:ascii="Macedonian Unicorn" w:hAnsi="Macedonian Unicorn" w:cs="Calibri"/>
          <w:b/>
          <w:spacing w:val="30"/>
          <w:sz w:val="56"/>
          <w:szCs w:val="50"/>
        </w:rPr>
        <w:t xml:space="preserve"> </w:t>
      </w:r>
      <w:r w:rsidR="0032752D" w:rsidRPr="0032752D">
        <w:rPr>
          <w:rFonts w:ascii="Macedonian Unicorn" w:hAnsi="Macedonian Unicorn" w:cs="Calibri"/>
          <w:spacing w:val="30"/>
          <w:sz w:val="56"/>
          <w:szCs w:val="50"/>
        </w:rPr>
        <w:t>oddelenie</w:t>
      </w:r>
      <w:r w:rsidR="00A315FA" w:rsidRPr="0032752D">
        <w:rPr>
          <w:rFonts w:ascii="Macedonian Unicorn" w:hAnsi="Macedonian Unicorn" w:cs="Calibri"/>
          <w:spacing w:val="30"/>
          <w:sz w:val="56"/>
          <w:szCs w:val="50"/>
        </w:rPr>
        <w:t>)</w:t>
      </w:r>
    </w:p>
    <w:p w:rsidR="00A315FA" w:rsidRPr="004F06DC" w:rsidRDefault="0032752D" w:rsidP="000C1EE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32"/>
          <w:szCs w:val="32"/>
        </w:rPr>
      </w:pPr>
      <w:r>
        <w:rPr>
          <w:rFonts w:ascii="Macedonian Unicorn" w:hAnsi="Macedonian Unicorn" w:cs="Calibri"/>
          <w:spacing w:val="30"/>
          <w:sz w:val="42"/>
          <w:szCs w:val="42"/>
        </w:rPr>
        <w:t>vo organizacija na edukativniot centar</w:t>
      </w:r>
      <w:r w:rsidRPr="0032752D">
        <w:rPr>
          <w:rFonts w:ascii="Times New Roman" w:hAnsi="Times New Roman" w:cs="Times New Roman"/>
          <w:b/>
          <w:spacing w:val="30"/>
          <w:sz w:val="52"/>
          <w:szCs w:val="42"/>
        </w:rPr>
        <w:t xml:space="preserve"> NEXT LEVEL</w:t>
      </w:r>
    </w:p>
    <w:p w:rsidR="00183E98" w:rsidRPr="004F06DC" w:rsidRDefault="000119AA" w:rsidP="000C1EE6">
      <w:pPr>
        <w:spacing w:before="120" w:after="0" w:line="360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0119AA">
        <w:rPr>
          <w:noProof/>
        </w:rPr>
        <w:pict>
          <v:shape id="_x0000_s1032" type="#_x0000_t75" style="position:absolute;left:0;text-align:left;margin-left:337.15pt;margin-top:61.6pt;width:133.25pt;height:99.9pt;z-index:251664384">
            <v:imagedata r:id="rId7" o:title="Graduation_Cap_Books_%20and_Diploma_PNG_Clipart"/>
          </v:shape>
        </w:pict>
      </w:r>
      <w:r w:rsidRPr="000119AA">
        <w:rPr>
          <w:rFonts w:ascii="Macedonian Unicorn" w:hAnsi="Macedonian Unicorn" w:cs="Calibri"/>
          <w:shadow/>
          <w:noProof/>
          <w:spacing w:val="60"/>
          <w:sz w:val="90"/>
          <w:szCs w:val="9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519.9pt;margin-top:50pt;width:147.85pt;height:59.7pt;z-index:2516613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_x0000_s1029;mso-fit-shape-to-text:t">
              <w:txbxContent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Direktor</w:t>
                  </w:r>
                </w:p>
                <w:p w:rsidR="006244DE" w:rsidRPr="00FC6605" w:rsidRDefault="006244DE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="0032752D">
        <w:rPr>
          <w:rFonts w:ascii="Macedonian Unicorn" w:hAnsi="Macedonian Unicorn" w:cs="Calibri"/>
          <w:spacing w:val="30"/>
          <w:sz w:val="42"/>
          <w:szCs w:val="42"/>
        </w:rPr>
        <w:t xml:space="preserve">odr`an na </w:t>
      </w:r>
      <w:bookmarkStart w:id="4" w:name="DateOfPrint"/>
      <w:r w:rsidR="00251245" w:rsidRPr="004F06DC">
        <w:rPr>
          <w:rFonts w:ascii="Macedonian Unicorn" w:hAnsi="Macedonian Unicorn" w:cs="Calibri"/>
          <w:spacing w:val="30"/>
          <w:sz w:val="42"/>
          <w:szCs w:val="42"/>
        </w:rPr>
        <w:t>01.01.1900</w:t>
      </w:r>
      <w:bookmarkEnd w:id="4"/>
    </w:p>
    <w:sectPr w:rsidR="00183E98" w:rsidRPr="004F06DC" w:rsidSect="0032752D">
      <w:pgSz w:w="16834" w:h="11909" w:orient="landscape" w:code="9"/>
      <w:pgMar w:top="446" w:right="86" w:bottom="450" w:left="634" w:header="720" w:footer="720" w:gutter="0"/>
      <w:pgBorders w:zOrder="back" w:offsetFrom="page">
        <w:top w:val="basicWideOutline" w:sz="20" w:space="24" w:color="3B3838" w:themeColor="background2" w:themeShade="40"/>
        <w:left w:val="basicWideOutline" w:sz="20" w:space="24" w:color="3B3838" w:themeColor="background2" w:themeShade="40"/>
        <w:bottom w:val="basicWideOutline" w:sz="20" w:space="24" w:color="3B3838" w:themeColor="background2" w:themeShade="40"/>
        <w:right w:val="basicWideOutline" w:sz="20" w:space="24" w:color="3B3838" w:themeColor="background2" w:themeShade="4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464ECE"/>
    <w:rsid w:val="000119AA"/>
    <w:rsid w:val="00016778"/>
    <w:rsid w:val="0002683D"/>
    <w:rsid w:val="00053DDD"/>
    <w:rsid w:val="000676B5"/>
    <w:rsid w:val="00071900"/>
    <w:rsid w:val="000B08C5"/>
    <w:rsid w:val="000B2BD7"/>
    <w:rsid w:val="000B59C8"/>
    <w:rsid w:val="000C1EE6"/>
    <w:rsid w:val="0013781C"/>
    <w:rsid w:val="00183E98"/>
    <w:rsid w:val="001A72F2"/>
    <w:rsid w:val="001F23C2"/>
    <w:rsid w:val="00251245"/>
    <w:rsid w:val="00257E2A"/>
    <w:rsid w:val="00277056"/>
    <w:rsid w:val="0029188F"/>
    <w:rsid w:val="002E59E2"/>
    <w:rsid w:val="003077D1"/>
    <w:rsid w:val="00307EAD"/>
    <w:rsid w:val="0032752D"/>
    <w:rsid w:val="00351510"/>
    <w:rsid w:val="00362320"/>
    <w:rsid w:val="00365622"/>
    <w:rsid w:val="00367600"/>
    <w:rsid w:val="0037262D"/>
    <w:rsid w:val="003D7F85"/>
    <w:rsid w:val="004009A4"/>
    <w:rsid w:val="00464ECE"/>
    <w:rsid w:val="004872E3"/>
    <w:rsid w:val="004F06DC"/>
    <w:rsid w:val="005410A6"/>
    <w:rsid w:val="00565861"/>
    <w:rsid w:val="005930AC"/>
    <w:rsid w:val="00611E27"/>
    <w:rsid w:val="006244DE"/>
    <w:rsid w:val="00646E44"/>
    <w:rsid w:val="006C10A8"/>
    <w:rsid w:val="006E1DFD"/>
    <w:rsid w:val="007A0F96"/>
    <w:rsid w:val="0083185D"/>
    <w:rsid w:val="00863B8B"/>
    <w:rsid w:val="00887915"/>
    <w:rsid w:val="00902AB8"/>
    <w:rsid w:val="0091457E"/>
    <w:rsid w:val="009369FA"/>
    <w:rsid w:val="00960678"/>
    <w:rsid w:val="00A315FA"/>
    <w:rsid w:val="00A76530"/>
    <w:rsid w:val="00A767CC"/>
    <w:rsid w:val="00A87742"/>
    <w:rsid w:val="00AD6B34"/>
    <w:rsid w:val="00AE2119"/>
    <w:rsid w:val="00B1076F"/>
    <w:rsid w:val="00B631A8"/>
    <w:rsid w:val="00B709F2"/>
    <w:rsid w:val="00BC7F64"/>
    <w:rsid w:val="00BE4C67"/>
    <w:rsid w:val="00C03136"/>
    <w:rsid w:val="00C57845"/>
    <w:rsid w:val="00CA6D15"/>
    <w:rsid w:val="00CB633C"/>
    <w:rsid w:val="00CC279D"/>
    <w:rsid w:val="00CD4A8C"/>
    <w:rsid w:val="00CF1C19"/>
    <w:rsid w:val="00D46B2E"/>
    <w:rsid w:val="00D47BCB"/>
    <w:rsid w:val="00D5490E"/>
    <w:rsid w:val="00E26BB6"/>
    <w:rsid w:val="00E93226"/>
    <w:rsid w:val="00EC0C1D"/>
    <w:rsid w:val="00EE7553"/>
    <w:rsid w:val="00F02729"/>
    <w:rsid w:val="00F56014"/>
    <w:rsid w:val="00F85E3C"/>
    <w:rsid w:val="00FA0AB9"/>
    <w:rsid w:val="00FC6605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24839-0330-43AC-A3A2-0657F07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54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22</cp:revision>
  <cp:lastPrinted>2017-01-23T18:56:00Z</cp:lastPrinted>
  <dcterms:created xsi:type="dcterms:W3CDTF">2017-01-23T18:30:00Z</dcterms:created>
  <dcterms:modified xsi:type="dcterms:W3CDTF">2017-01-25T22:00:00Z</dcterms:modified>
</cp:coreProperties>
</file>