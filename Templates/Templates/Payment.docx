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AB" w:rsidRDefault="00253EAB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F91051">
        <w:rPr>
          <w:rFonts w:ascii="Arial" w:hAnsi="Arial" w:cs="Arial"/>
          <w:i/>
          <w:color w:val="1F4E79" w:themeColor="accent1" w:themeShade="80"/>
          <w:lang w:val="mk-MK"/>
        </w:rPr>
        <w:t>КАСАТА ДА</w: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C61C7" w:rsidRPr="00F91051" w:rsidRDefault="00520365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ПРИМИ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 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9496"/>
      </w:tblGrid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гр.(с.)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сумата од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4"/>
          </w:p>
        </w:tc>
      </w:tr>
      <w:tr w:rsidR="008A63E3" w:rsidTr="00C022B8">
        <w:trPr>
          <w:trHeight w:val="470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(со зборови) ден.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5"/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>на сметка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02044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6" w:name="AccountNumber"/>
            <w:r w:rsidR="00802044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</w:t>
            </w:r>
            <w:bookmarkEnd w:id="6"/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</w:p>
        </w:tc>
      </w:tr>
      <w:tr w:rsidR="008A63E3" w:rsidTr="00C022B8">
        <w:trPr>
          <w:trHeight w:val="448"/>
        </w:trPr>
        <w:tc>
          <w:tcPr>
            <w:tcW w:w="9496" w:type="dxa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7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End w:id="7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Касиер</w:t>
      </w:r>
    </w:p>
    <w:p w:rsidR="00C022B8" w:rsidRPr="00636EFA" w:rsidRDefault="00C022B8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 xml:space="preserve"> 20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_____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год.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____________________</w:t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Шеф на сметководство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Уплатил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Управител + 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F20C2B" w:rsidP="00520365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</w:rPr>
        <w:t>_______________________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 _________________</w:t>
      </w:r>
      <w:r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E"/>
    <w:rsid w:val="00037CE3"/>
    <w:rsid w:val="000C5FEE"/>
    <w:rsid w:val="00155AB8"/>
    <w:rsid w:val="00253EAB"/>
    <w:rsid w:val="00306137"/>
    <w:rsid w:val="00492F9E"/>
    <w:rsid w:val="00520365"/>
    <w:rsid w:val="0053261E"/>
    <w:rsid w:val="00636EFA"/>
    <w:rsid w:val="00685AC6"/>
    <w:rsid w:val="006D4CEC"/>
    <w:rsid w:val="00767895"/>
    <w:rsid w:val="00784F66"/>
    <w:rsid w:val="007C1180"/>
    <w:rsid w:val="00802044"/>
    <w:rsid w:val="008A63E3"/>
    <w:rsid w:val="008E2B7A"/>
    <w:rsid w:val="009B4D18"/>
    <w:rsid w:val="00A414F4"/>
    <w:rsid w:val="00A91534"/>
    <w:rsid w:val="00AE2818"/>
    <w:rsid w:val="00C022B8"/>
    <w:rsid w:val="00C30284"/>
    <w:rsid w:val="00CC61C7"/>
    <w:rsid w:val="00DC51D9"/>
    <w:rsid w:val="00EA41E2"/>
    <w:rsid w:val="00F20C2B"/>
    <w:rsid w:val="00F4505E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14F1-F14C-4D96-9604-E11BD2D0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</w:tblPr>
    <w:tcPr>
      <w:shd w:val="clear" w:color="auto" w:fill="DEEAF6" w:themeFill="accent1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3FB4-0722-4E44-B57D-392254F0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2017-01-17T19:49:00Z</dcterms:created>
  <dcterms:modified xsi:type="dcterms:W3CDTF">2017-01-17T19:49:00Z</dcterms:modified>
</cp:coreProperties>
</file>