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0008/17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Admin Panovka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Za 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uspe{no zavr{ena</w:t>
      </w:r>
    </w:p>
    <w:p w:rsidR="00183E98" w:rsidRPr="006244DE" w:rsidRDefault="006C10A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8 mese~na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obuka po </w:t>
      </w:r>
      <w:bookmarkStart w:id="3" w:name="Language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3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6C10A8" w:rsidRDefault="006C10A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 xml:space="preserve">po programata </w:t>
      </w:r>
      <w:bookmarkStart w:id="4" w:name="Program"/>
      <w:r w:rsidRPr="006C10A8">
        <w:rPr>
          <w:rFonts w:ascii="Times New Roman" w:hAnsi="Times New Roman" w:cs="Calibri"/>
          <w:b/>
          <w:i/>
          <w:spacing w:val="30"/>
          <w:sz w:val="56"/>
          <w:szCs w:val="42"/>
          <w:u w:val="thick"/>
        </w:rPr>
        <w:t xml:space="preserve"> SAIL AWAY 1</w:t>
      </w:r>
      <w:bookmarkEnd w:id="4"/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5" w:name="LevelDescription"/>
      <w:r w:rsidR="00CF1C19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 xml:space="preserve">B1.2-Pre-Intermediate</w:t>
      </w:r>
      <w:bookmarkEnd w:id="5"/>
      <w:r w:rsidR="00CF1C19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 xml:space="preserve"> </w:t>
      </w:r>
      <w:r w:rsidR="000C1EE6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(napreden </w:t>
      </w:r>
      <w:bookmarkStart w:id="6" w:name="Level"/>
      <w:r w:rsidR="00CF1C19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 xml:space="preserve">III</w:t>
      </w:r>
      <w:bookmarkEnd w:id="6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183E98" w:rsidP="000C1EE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na ~asovi: </w:t>
      </w:r>
      <w:bookmarkStart w:id="7" w:name="NumberOfClasses"/>
      <w:r w:rsidR="00367600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 xml:space="preserve">28</w:t>
      </w:r>
      <w:bookmarkEnd w:id="7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vo period od </w:t>
      </w:r>
      <w:bookmarkStart w:id="8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14.02.2017</w:t>
      </w:r>
      <w:bookmarkEnd w:id="8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9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22.12.2017</w:t>
      </w:r>
      <w:bookmarkEnd w:id="9"/>
    </w:p>
    <w:p w:rsidR="00183E98" w:rsidRPr="004F06DC" w:rsidRDefault="00DA2B23" w:rsidP="000C1EE6">
      <w:pPr>
        <w:spacing w:before="120" w:after="0" w:line="360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DA2B23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64.8pt;margin-top:31.75pt;width:220.9pt;height:61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E93226" w:rsidRDefault="006244DE" w:rsidP="000D0994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</w:p>
                <w:p w:rsidR="00E26BB6" w:rsidRPr="00E93226" w:rsidRDefault="001F14AD" w:rsidP="000D0994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bookmarkStart w:id="10" w:name="Teacher"/>
                  <w:r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  <w:t xml:space="preserve">Mariela Pelivanova</w:t>
                  </w:r>
                  <w:bookmarkEnd w:id="10"/>
                </w:p>
                <w:p w:rsidR="00B631A8" w:rsidRPr="00FC6605" w:rsidRDefault="00FC6605" w:rsidP="000D0994">
                  <w:pPr>
                    <w:spacing w:after="0" w:line="216" w:lineRule="auto"/>
                    <w:jc w:val="center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</w:t>
                  </w:r>
                  <w:r w:rsidR="000D0994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DA2B23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left:0;text-align:left;margin-left:534.9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11" w:name="DateOfPrint"/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>22.12.2017</w:t>
      </w:r>
      <w:bookmarkEnd w:id="11"/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0C1EE6"/>
    <w:rsid w:val="000D0994"/>
    <w:rsid w:val="0013781C"/>
    <w:rsid w:val="00183E98"/>
    <w:rsid w:val="001A72F2"/>
    <w:rsid w:val="001F14AD"/>
    <w:rsid w:val="001F23C2"/>
    <w:rsid w:val="00251245"/>
    <w:rsid w:val="00257E2A"/>
    <w:rsid w:val="00277056"/>
    <w:rsid w:val="0029188F"/>
    <w:rsid w:val="002E59E2"/>
    <w:rsid w:val="00307EAD"/>
    <w:rsid w:val="00311280"/>
    <w:rsid w:val="00351510"/>
    <w:rsid w:val="00362320"/>
    <w:rsid w:val="00365622"/>
    <w:rsid w:val="00367600"/>
    <w:rsid w:val="0037262D"/>
    <w:rsid w:val="003D7F85"/>
    <w:rsid w:val="00464ECE"/>
    <w:rsid w:val="00484C8F"/>
    <w:rsid w:val="004872E3"/>
    <w:rsid w:val="004F06DC"/>
    <w:rsid w:val="005410A6"/>
    <w:rsid w:val="00611E27"/>
    <w:rsid w:val="006244DE"/>
    <w:rsid w:val="00646E44"/>
    <w:rsid w:val="006C10A8"/>
    <w:rsid w:val="007A0F96"/>
    <w:rsid w:val="00817E00"/>
    <w:rsid w:val="0083185D"/>
    <w:rsid w:val="00863B8B"/>
    <w:rsid w:val="00887915"/>
    <w:rsid w:val="00902AB8"/>
    <w:rsid w:val="0091457E"/>
    <w:rsid w:val="009369FA"/>
    <w:rsid w:val="00960678"/>
    <w:rsid w:val="00A315FA"/>
    <w:rsid w:val="00A76530"/>
    <w:rsid w:val="00A767CC"/>
    <w:rsid w:val="00A87742"/>
    <w:rsid w:val="00AE2119"/>
    <w:rsid w:val="00B1076F"/>
    <w:rsid w:val="00B631A8"/>
    <w:rsid w:val="00B709F2"/>
    <w:rsid w:val="00BC7F64"/>
    <w:rsid w:val="00BE4C67"/>
    <w:rsid w:val="00C03136"/>
    <w:rsid w:val="00C57845"/>
    <w:rsid w:val="00CA6D15"/>
    <w:rsid w:val="00CC279D"/>
    <w:rsid w:val="00CD4A8C"/>
    <w:rsid w:val="00CF1C19"/>
    <w:rsid w:val="00D46B2E"/>
    <w:rsid w:val="00D5490E"/>
    <w:rsid w:val="00DA2B23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41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21</cp:revision>
  <cp:lastPrinted>2017-01-23T18:56:00Z</cp:lastPrinted>
  <dcterms:created xsi:type="dcterms:W3CDTF">2017-01-23T18:30:00Z</dcterms:created>
  <dcterms:modified xsi:type="dcterms:W3CDTF">2017-02-15T20:49:00Z</dcterms:modified>
</cp:coreProperties>
</file>