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98" w:rsidRDefault="00755D30" w:rsidP="005066E8">
      <w:pPr>
        <w:ind w:right="1350"/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 </w:t>
      </w:r>
      <w:r w:rsidR="004F5BD0">
        <w:rPr>
          <w:rFonts w:ascii="Macedonian Unicorn" w:hAnsi="Macedonian Unicorn" w:cs="Calibri"/>
          <w:sz w:val="40"/>
          <w:szCs w:val="40"/>
        </w:rPr>
        <w:t xml:space="preserve"> </w:t>
      </w:r>
      <w:bookmarkStart w:id="1" w:name="_GoBack"/>
      <w:bookmarkEnd w:id="0"/>
      <w:bookmarkEnd w:id="1"/>
    </w:p>
    <w:p w:rsidR="00960678" w:rsidRDefault="00960678" w:rsidP="00AE3C8B">
      <w:pPr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CA792A" w:rsidP="0029332D">
      <w:pPr>
        <w:spacing w:after="20"/>
        <w:ind w:right="900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          </w:t>
      </w:r>
      <w:r w:rsidR="0029332D">
        <w:rPr>
          <w:rFonts w:ascii="Macedonian Unicorn" w:hAnsi="Macedonian Unicorn" w:cs="Calibri"/>
          <w:spacing w:val="30"/>
          <w:sz w:val="40"/>
          <w:szCs w:val="40"/>
        </w:rPr>
        <w:t xml:space="preserve">                             </w:t>
      </w:r>
      <w:proofErr w:type="spellStart"/>
      <w:proofErr w:type="gramStart"/>
      <w:r w:rsidR="00A315FA"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63019B" w:rsidRDefault="004F5BD0" w:rsidP="0029332D">
      <w:pPr>
        <w:spacing w:after="20"/>
        <w:ind w:right="900" w:hanging="630"/>
        <w:jc w:val="center"/>
        <w:rPr>
          <w:rFonts w:ascii="Macedonian Unicorn" w:hAnsi="Macedonian Unicorn" w:cs="Calibri"/>
          <w:shadow/>
          <w:spacing w:val="60"/>
          <w:sz w:val="100"/>
          <w:szCs w:val="100"/>
        </w:rPr>
      </w:pPr>
      <w:bookmarkStart w:id="2" w:name="StudentName"/>
      <w:r w:rsidRPr="0063019B">
        <w:rPr>
          <w:rFonts w:ascii="Macedonian Unicorn" w:hAnsi="Macedonian Unicorn" w:cs="Calibri"/>
          <w:shadow/>
          <w:spacing w:val="60"/>
          <w:sz w:val="100"/>
          <w:szCs w:val="100"/>
        </w:rPr>
        <w:t xml:space="preserve"> </w:t>
      </w:r>
      <w:bookmarkEnd w:id="2"/>
    </w:p>
    <w:p w:rsidR="00A315FA" w:rsidRPr="00AE3C8B" w:rsidRDefault="00A315FA" w:rsidP="004B6E89">
      <w:pPr>
        <w:spacing w:after="0" w:line="216" w:lineRule="auto"/>
        <w:ind w:right="907" w:hanging="634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r w:rsidRPr="00AE3C8B">
        <w:rPr>
          <w:rFonts w:ascii="Macedonian Unicorn" w:hAnsi="Macedonian Unicorn" w:cs="Calibri"/>
          <w:spacing w:val="30"/>
          <w:sz w:val="46"/>
          <w:szCs w:val="46"/>
        </w:rPr>
        <w:t>Za</w:t>
      </w:r>
      <w:proofErr w:type="spellEnd"/>
      <w:r w:rsidRPr="00AE3C8B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proofErr w:type="gramStart"/>
      <w:r w:rsidR="00183E98" w:rsidRPr="00AE3C8B">
        <w:rPr>
          <w:rFonts w:ascii="Macedonian Unicorn" w:hAnsi="Macedonian Unicorn" w:cs="Calibri"/>
          <w:spacing w:val="30"/>
          <w:sz w:val="46"/>
          <w:szCs w:val="46"/>
        </w:rPr>
        <w:t>uspe</w:t>
      </w:r>
      <w:proofErr w:type="spellEnd"/>
      <w:r w:rsidR="00183E98" w:rsidRPr="00AE3C8B">
        <w:rPr>
          <w:rFonts w:ascii="Macedonian Unicorn" w:hAnsi="Macedonian Unicorn" w:cs="Calibri"/>
          <w:spacing w:val="30"/>
          <w:sz w:val="46"/>
          <w:szCs w:val="46"/>
        </w:rPr>
        <w:t>{</w:t>
      </w:r>
      <w:proofErr w:type="gramEnd"/>
      <w:r w:rsidR="00183E98" w:rsidRPr="00AE3C8B">
        <w:rPr>
          <w:rFonts w:ascii="Macedonian Unicorn" w:hAnsi="Macedonian Unicorn" w:cs="Calibri"/>
          <w:spacing w:val="30"/>
          <w:sz w:val="46"/>
          <w:szCs w:val="46"/>
        </w:rPr>
        <w:t xml:space="preserve">no </w:t>
      </w:r>
      <w:proofErr w:type="spellStart"/>
      <w:r w:rsidR="00183E98" w:rsidRPr="00AE3C8B">
        <w:rPr>
          <w:rFonts w:ascii="Macedonian Unicorn" w:hAnsi="Macedonian Unicorn" w:cs="Calibri"/>
          <w:spacing w:val="30"/>
          <w:sz w:val="46"/>
          <w:szCs w:val="46"/>
        </w:rPr>
        <w:t>zavr</w:t>
      </w:r>
      <w:proofErr w:type="spellEnd"/>
      <w:r w:rsidR="00183E98" w:rsidRPr="00AE3C8B">
        <w:rPr>
          <w:rFonts w:ascii="Macedonian Unicorn" w:hAnsi="Macedonian Unicorn" w:cs="Calibri"/>
          <w:spacing w:val="30"/>
          <w:sz w:val="46"/>
          <w:szCs w:val="46"/>
        </w:rPr>
        <w:t>{</w:t>
      </w:r>
      <w:proofErr w:type="spellStart"/>
      <w:r w:rsidR="00183E98" w:rsidRPr="00AE3C8B">
        <w:rPr>
          <w:rFonts w:ascii="Macedonian Unicorn" w:hAnsi="Macedonian Unicorn" w:cs="Calibri"/>
          <w:spacing w:val="30"/>
          <w:sz w:val="46"/>
          <w:szCs w:val="46"/>
        </w:rPr>
        <w:t>ena</w:t>
      </w:r>
      <w:proofErr w:type="spellEnd"/>
    </w:p>
    <w:p w:rsidR="00183E98" w:rsidRDefault="004F175F" w:rsidP="004B6E89">
      <w:pPr>
        <w:spacing w:after="0" w:line="216" w:lineRule="auto"/>
        <w:ind w:right="907" w:hanging="634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AE3C8B">
        <w:rPr>
          <w:rFonts w:ascii="Macedonian Unicorn" w:hAnsi="Macedonian Unicorn" w:cs="Calibri"/>
          <w:spacing w:val="30"/>
          <w:sz w:val="46"/>
          <w:szCs w:val="46"/>
        </w:rPr>
        <w:t xml:space="preserve">8 </w:t>
      </w:r>
      <w:proofErr w:type="spellStart"/>
      <w:r w:rsidRPr="00AE3C8B">
        <w:rPr>
          <w:rFonts w:ascii="Macedonian Unicorn" w:hAnsi="Macedonian Unicorn" w:cs="Calibri"/>
          <w:spacing w:val="30"/>
          <w:sz w:val="46"/>
          <w:szCs w:val="46"/>
        </w:rPr>
        <w:t>mese~</w:t>
      </w:r>
      <w:proofErr w:type="gramStart"/>
      <w:r w:rsidRPr="00AE3C8B">
        <w:rPr>
          <w:rFonts w:ascii="Macedonian Unicorn" w:hAnsi="Macedonian Unicorn" w:cs="Calibri"/>
          <w:spacing w:val="30"/>
          <w:sz w:val="46"/>
          <w:szCs w:val="46"/>
        </w:rPr>
        <w:t>na</w:t>
      </w:r>
      <w:proofErr w:type="spellEnd"/>
      <w:proofErr w:type="gramEnd"/>
      <w:r w:rsidRPr="00AE3C8B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E3C8B">
        <w:rPr>
          <w:rFonts w:ascii="Macedonian Unicorn" w:hAnsi="Macedonian Unicorn" w:cs="Calibri"/>
          <w:spacing w:val="30"/>
          <w:sz w:val="46"/>
          <w:szCs w:val="46"/>
        </w:rPr>
        <w:t>obuka</w:t>
      </w:r>
      <w:proofErr w:type="spellEnd"/>
      <w:r w:rsidRPr="00AE3C8B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="00183E98" w:rsidRPr="00AE3C8B">
        <w:rPr>
          <w:rFonts w:ascii="Macedonian Unicorn" w:hAnsi="Macedonian Unicorn" w:cs="Calibri"/>
          <w:spacing w:val="30"/>
          <w:sz w:val="46"/>
          <w:szCs w:val="46"/>
        </w:rPr>
        <w:t>po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3" w:name="Language"/>
      <w:r w:rsidR="004F5BD0" w:rsidRPr="0063019B">
        <w:rPr>
          <w:rFonts w:ascii="Macedonian Unicorn" w:hAnsi="Macedonian Unicorn" w:cs="Calibri"/>
          <w:b/>
          <w:spacing w:val="30"/>
          <w:sz w:val="52"/>
          <w:szCs w:val="52"/>
          <w:u w:val="thick"/>
        </w:rPr>
        <w:t xml:space="preserve"> </w:t>
      </w:r>
      <w:bookmarkEnd w:id="3"/>
      <w:r w:rsidR="00183E98" w:rsidRPr="0063019B">
        <w:rPr>
          <w:rFonts w:ascii="Macedonian Unicorn" w:hAnsi="Macedonian Unicorn" w:cs="Calibri"/>
          <w:b/>
          <w:spacing w:val="30"/>
          <w:sz w:val="52"/>
          <w:szCs w:val="52"/>
          <w:u w:val="thick"/>
        </w:rPr>
        <w:t xml:space="preserve"> </w:t>
      </w:r>
      <w:proofErr w:type="spellStart"/>
      <w:r w:rsidR="00183E98" w:rsidRPr="0063019B">
        <w:rPr>
          <w:rFonts w:ascii="Macedonian Unicorn" w:hAnsi="Macedonian Unicorn" w:cs="Calibri"/>
          <w:b/>
          <w:spacing w:val="30"/>
          <w:sz w:val="52"/>
          <w:szCs w:val="52"/>
          <w:u w:val="thick"/>
        </w:rPr>
        <w:t>jazik</w:t>
      </w:r>
      <w:proofErr w:type="spellEnd"/>
    </w:p>
    <w:p w:rsidR="004F175F" w:rsidRPr="00AE3C8B" w:rsidRDefault="004F175F" w:rsidP="004B6E89">
      <w:pPr>
        <w:spacing w:after="0" w:line="216" w:lineRule="auto"/>
        <w:ind w:right="907" w:hanging="634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proofErr w:type="gramStart"/>
      <w:r w:rsidRPr="00AE3C8B">
        <w:rPr>
          <w:rFonts w:ascii="Macedonian Unicorn" w:hAnsi="Macedonian Unicorn" w:cs="Calibri"/>
          <w:spacing w:val="30"/>
          <w:sz w:val="46"/>
          <w:szCs w:val="46"/>
        </w:rPr>
        <w:t>po</w:t>
      </w:r>
      <w:proofErr w:type="spellEnd"/>
      <w:proofErr w:type="gramEnd"/>
      <w:r w:rsidRPr="00AE3C8B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E3C8B">
        <w:rPr>
          <w:rFonts w:ascii="Macedonian Unicorn" w:hAnsi="Macedonian Unicorn" w:cs="Calibri"/>
          <w:spacing w:val="30"/>
          <w:sz w:val="46"/>
          <w:szCs w:val="46"/>
        </w:rPr>
        <w:t>programata</w:t>
      </w:r>
      <w:proofErr w:type="spellEnd"/>
      <w:r w:rsidRPr="00AE3C8B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Start w:id="4" w:name="Program"/>
      <w:r w:rsidR="004F5BD0" w:rsidRPr="004B6E89">
        <w:rPr>
          <w:rFonts w:ascii="Times New Roman" w:hAnsi="Times New Roman" w:cs="Times New Roman"/>
          <w:b/>
          <w:i/>
          <w:caps/>
          <w:spacing w:val="30"/>
          <w:sz w:val="52"/>
          <w:szCs w:val="52"/>
          <w:u w:val="single"/>
        </w:rPr>
        <w:t xml:space="preserve"> </w:t>
      </w:r>
      <w:bookmarkEnd w:id="4"/>
    </w:p>
    <w:p w:rsidR="00A315FA" w:rsidRPr="00183E98" w:rsidRDefault="00A315FA" w:rsidP="004B6E89">
      <w:pPr>
        <w:spacing w:after="0" w:line="216" w:lineRule="auto"/>
        <w:ind w:right="907" w:hanging="634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evelDescription"/>
      <w:r w:rsidR="004F5BD0" w:rsidRPr="0063019B">
        <w:rPr>
          <w:rFonts w:ascii="Times New Roman" w:hAnsi="Times New Roman" w:cs="Times New Roman"/>
          <w:b/>
          <w:i/>
          <w:spacing w:val="30"/>
          <w:sz w:val="50"/>
          <w:szCs w:val="50"/>
          <w:u w:val="single"/>
        </w:rPr>
        <w:t xml:space="preserve"> </w:t>
      </w:r>
      <w:bookmarkEnd w:id="5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(</w:t>
      </w:r>
      <w:bookmarkStart w:id="6" w:name="Level"/>
      <w:r w:rsidRPr="0019664D">
        <w:rPr>
          <w:rFonts w:ascii="Times New Roman" w:hAnsi="Times New Roman" w:cs="Times New Roman"/>
          <w:spacing w:val="30"/>
          <w:sz w:val="48"/>
          <w:szCs w:val="48"/>
          <w:u w:val="single"/>
        </w:rPr>
        <w:t>4</w:t>
      </w:r>
      <w:bookmarkEnd w:id="6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A315FA" w:rsidRDefault="00183E98" w:rsidP="004B6E89">
      <w:pPr>
        <w:spacing w:after="0" w:line="240" w:lineRule="auto"/>
        <w:ind w:right="900" w:hanging="630"/>
        <w:jc w:val="center"/>
        <w:rPr>
          <w:rFonts w:ascii="Macedonian Unicorn" w:hAnsi="Macedonian Unicorn" w:cs="Calibri"/>
          <w:spacing w:val="30"/>
          <w:sz w:val="40"/>
          <w:szCs w:val="40"/>
          <w:u w:val="single"/>
        </w:rPr>
      </w:pPr>
      <w:r w:rsidRPr="00AE3C8B">
        <w:rPr>
          <w:rFonts w:ascii="Macedonian Unicorn" w:hAnsi="Macedonian Unicorn" w:cs="Calibri"/>
          <w:spacing w:val="30"/>
          <w:sz w:val="34"/>
          <w:szCs w:val="34"/>
        </w:rPr>
        <w:t xml:space="preserve">Fond </w:t>
      </w:r>
      <w:proofErr w:type="spellStart"/>
      <w:proofErr w:type="gramStart"/>
      <w:r w:rsidRPr="00AE3C8B">
        <w:rPr>
          <w:rFonts w:ascii="Macedonian Unicorn" w:hAnsi="Macedonian Unicorn" w:cs="Calibri"/>
          <w:spacing w:val="30"/>
          <w:sz w:val="34"/>
          <w:szCs w:val="34"/>
        </w:rPr>
        <w:t>na</w:t>
      </w:r>
      <w:proofErr w:type="spellEnd"/>
      <w:proofErr w:type="gramEnd"/>
      <w:r w:rsidRPr="00AE3C8B">
        <w:rPr>
          <w:rFonts w:ascii="Macedonian Unicorn" w:hAnsi="Macedonian Unicorn" w:cs="Calibri"/>
          <w:spacing w:val="30"/>
          <w:sz w:val="34"/>
          <w:szCs w:val="34"/>
        </w:rPr>
        <w:t xml:space="preserve"> ~</w:t>
      </w:r>
      <w:proofErr w:type="spellStart"/>
      <w:r w:rsidRPr="00AE3C8B">
        <w:rPr>
          <w:rFonts w:ascii="Macedonian Unicorn" w:hAnsi="Macedonian Unicorn" w:cs="Calibri"/>
          <w:spacing w:val="30"/>
          <w:sz w:val="34"/>
          <w:szCs w:val="34"/>
        </w:rPr>
        <w:t>asovi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: </w:t>
      </w:r>
      <w:bookmarkStart w:id="7" w:name="NumberOfClasses"/>
      <w:r w:rsidRPr="00755D30">
        <w:rPr>
          <w:rFonts w:ascii="Macedonian Unicorn" w:hAnsi="Macedonian Unicorn" w:cs="Calibri"/>
          <w:b/>
          <w:spacing w:val="30"/>
          <w:sz w:val="36"/>
          <w:szCs w:val="36"/>
          <w:u w:val="thick"/>
        </w:rPr>
        <w:t>64</w:t>
      </w:r>
      <w:bookmarkEnd w:id="7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AE3C8B">
        <w:rPr>
          <w:rFonts w:ascii="Macedonian Unicorn" w:hAnsi="Macedonian Unicorn" w:cs="Calibri"/>
          <w:spacing w:val="30"/>
          <w:sz w:val="36"/>
          <w:szCs w:val="36"/>
        </w:rPr>
        <w:t>vo</w:t>
      </w:r>
      <w:proofErr w:type="spellEnd"/>
      <w:r w:rsidRPr="00AE3C8B">
        <w:rPr>
          <w:rFonts w:ascii="Macedonian Unicorn" w:hAnsi="Macedonian Unicorn" w:cs="Calibri"/>
          <w:spacing w:val="30"/>
          <w:sz w:val="36"/>
          <w:szCs w:val="36"/>
        </w:rPr>
        <w:t xml:space="preserve"> period </w:t>
      </w:r>
      <w:proofErr w:type="spellStart"/>
      <w:r w:rsidRPr="00AE3C8B">
        <w:rPr>
          <w:rFonts w:ascii="Macedonian Unicorn" w:hAnsi="Macedonian Unicorn" w:cs="Calibri"/>
          <w:spacing w:val="30"/>
          <w:sz w:val="36"/>
          <w:szCs w:val="36"/>
        </w:rPr>
        <w:t>od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8" w:name="StartDate"/>
      <w:r w:rsidRPr="00755D30">
        <w:rPr>
          <w:rFonts w:ascii="Macedonian Unicorn" w:hAnsi="Macedonian Unicorn" w:cs="Calibri"/>
          <w:spacing w:val="30"/>
          <w:sz w:val="36"/>
          <w:szCs w:val="36"/>
          <w:u w:val="thick"/>
        </w:rPr>
        <w:t>04.10.2011</w:t>
      </w:r>
      <w:bookmarkEnd w:id="8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Pr="00AE3C8B">
        <w:rPr>
          <w:rFonts w:ascii="Macedonian Unicorn" w:hAnsi="Macedonian Unicorn" w:cs="Calibri"/>
          <w:spacing w:val="30"/>
          <w:sz w:val="36"/>
          <w:szCs w:val="36"/>
        </w:rPr>
        <w:t>do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9" w:name="EndDate"/>
      <w:r w:rsidRPr="00755D30">
        <w:rPr>
          <w:rFonts w:ascii="Macedonian Unicorn" w:hAnsi="Macedonian Unicorn" w:cs="Calibri"/>
          <w:spacing w:val="30"/>
          <w:sz w:val="36"/>
          <w:szCs w:val="36"/>
          <w:u w:val="thick"/>
        </w:rPr>
        <w:t>19.06.2012</w:t>
      </w:r>
      <w:bookmarkEnd w:id="9"/>
    </w:p>
    <w:p w:rsidR="000629CE" w:rsidRDefault="00FF28CB" w:rsidP="000629CE">
      <w:pPr>
        <w:spacing w:after="0" w:line="240" w:lineRule="auto"/>
        <w:ind w:right="907" w:hanging="634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57.15pt;margin-top:12.15pt;width:157.8pt;height:66.55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<v:textbox style="mso-next-textbox:#Text Box 2;mso-fit-shape-to-text:t">
              <w:txbxContent>
                <w:p w:rsidR="0029332D" w:rsidRDefault="00E26BB6" w:rsidP="00F83621">
                  <w:pPr>
                    <w:spacing w:after="0" w:line="240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32"/>
                    </w:rPr>
                  </w:pPr>
                  <w:r>
                    <w:rPr>
                      <w:rFonts w:ascii="Macedonian Unicorn" w:hAnsi="Macedonian Unicorn" w:cs="Calibri"/>
                      <w:spacing w:val="30"/>
                      <w:sz w:val="40"/>
                      <w:szCs w:val="40"/>
                    </w:rPr>
                    <w:t xml:space="preserve">  </w:t>
                  </w:r>
                  <w:r w:rsidR="0029188F">
                    <w:rPr>
                      <w:rFonts w:ascii="Macedonian Unicorn" w:hAnsi="Macedonian Unicorn" w:cs="Calibri"/>
                      <w:spacing w:val="30"/>
                      <w:sz w:val="40"/>
                      <w:szCs w:val="40"/>
                    </w:rPr>
                    <w:t xml:space="preserve"> </w:t>
                  </w:r>
                  <w:r w:rsidR="00F83621">
                    <w:rPr>
                      <w:rFonts w:ascii="Macedonian Unicorn" w:hAnsi="Macedonian Unicorn" w:cs="Calibri"/>
                      <w:spacing w:val="3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F2023B">
                    <w:rPr>
                      <w:rFonts w:ascii="Macedonian Unicorn" w:hAnsi="Macedonian Unicorn" w:cs="Calibri"/>
                      <w:spacing w:val="30"/>
                      <w:sz w:val="32"/>
                      <w:szCs w:val="32"/>
                    </w:rPr>
                    <w:t>Direktor</w:t>
                  </w:r>
                  <w:proofErr w:type="spellEnd"/>
                </w:p>
                <w:p w:rsidR="004F5BD0" w:rsidRDefault="0029332D" w:rsidP="005E06B4">
                  <w:pPr>
                    <w:spacing w:after="0" w:line="240" w:lineRule="auto"/>
                    <w:rPr>
                      <w:rFonts w:cstheme="minorHAnsi"/>
                      <w:noProof/>
                      <w:spacing w:val="30"/>
                      <w:sz w:val="40"/>
                      <w:szCs w:val="40"/>
                    </w:rPr>
                  </w:pP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28"/>
                    </w:rPr>
                    <w:t xml:space="preserve">  </w:t>
                  </w:r>
                  <w:r w:rsidR="00F83621">
                    <w:rPr>
                      <w:rFonts w:ascii="Macedonian Unicorn" w:hAnsi="Macedonian Unicorn" w:cs="Calibri"/>
                      <w:spacing w:val="30"/>
                      <w:sz w:val="28"/>
                      <w:szCs w:val="28"/>
                    </w:rPr>
                    <w:t xml:space="preserve"> </w:t>
                  </w:r>
                  <w:r w:rsidR="00E26BB6" w:rsidRPr="00F2023B">
                    <w:rPr>
                      <w:rFonts w:ascii="Macedonian Unicorn" w:hAnsi="Macedonian Unicorn" w:cs="Calibri"/>
                      <w:spacing w:val="30"/>
                      <w:sz w:val="28"/>
                      <w:szCs w:val="28"/>
                    </w:rPr>
                    <w:t>\</w:t>
                  </w:r>
                  <w:proofErr w:type="spellStart"/>
                  <w:r w:rsidR="00E26BB6" w:rsidRPr="00F2023B">
                    <w:rPr>
                      <w:rFonts w:ascii="Macedonian Unicorn" w:hAnsi="Macedonian Unicorn" w:cs="Calibri"/>
                      <w:spacing w:val="30"/>
                      <w:sz w:val="28"/>
                      <w:szCs w:val="28"/>
                    </w:rPr>
                    <w:t>oko</w:t>
                  </w:r>
                  <w:proofErr w:type="spellEnd"/>
                  <w:r w:rsidR="00E26BB6" w:rsidRPr="00F2023B">
                    <w:rPr>
                      <w:rFonts w:ascii="Macedonian Unicorn" w:hAnsi="Macedonian Unicorn" w:cs="Calibri"/>
                      <w:spacing w:val="3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E26BB6" w:rsidRPr="00F2023B">
                    <w:rPr>
                      <w:rFonts w:ascii="Macedonian Unicorn" w:hAnsi="Macedonian Unicorn" w:cs="Calibri"/>
                      <w:spacing w:val="30"/>
                      <w:sz w:val="28"/>
                      <w:szCs w:val="28"/>
                    </w:rPr>
                    <w:t>Angelkov</w:t>
                  </w:r>
                  <w:proofErr w:type="spellEnd"/>
                  <w:r>
                    <w:rPr>
                      <w:rFonts w:ascii="Macedonian Unicorn" w:hAnsi="Macedonian Unicorn" w:cs="Calibri"/>
                      <w:spacing w:val="30"/>
                      <w:sz w:val="32"/>
                      <w:szCs w:val="32"/>
                    </w:rPr>
                    <w:t xml:space="preserve"> </w:t>
                  </w:r>
                </w:p>
                <w:p w:rsidR="005E06B4" w:rsidRPr="005E06B4" w:rsidRDefault="005E06B4" w:rsidP="005E06B4">
                  <w:pPr>
                    <w:spacing w:before="240" w:after="0" w:line="240" w:lineRule="auto"/>
                    <w:rPr>
                      <w:rFonts w:cstheme="minorHAnsi"/>
                      <w:noProof/>
                      <w:spacing w:val="30"/>
                      <w:u w:val="single"/>
                      <w:lang w:val="mk-MK"/>
                    </w:rPr>
                  </w:pPr>
                  <w:r w:rsidRPr="005E06B4">
                    <w:rPr>
                      <w:rFonts w:cstheme="minorHAnsi"/>
                      <w:noProof/>
                      <w:spacing w:val="30"/>
                      <w:u w:val="single"/>
                      <w:lang w:val="mk-MK"/>
                    </w:rPr>
                    <w:t>____________</w:t>
                  </w:r>
                  <w:r>
                    <w:rPr>
                      <w:rFonts w:cstheme="minorHAnsi"/>
                      <w:noProof/>
                      <w:spacing w:val="30"/>
                      <w:u w:val="single"/>
                      <w:lang w:val="mk-MK"/>
                    </w:rPr>
                    <w:t>______</w:t>
                  </w:r>
                </w:p>
              </w:txbxContent>
            </v:textbox>
            <w10:wrap anchorx="margin"/>
          </v:shape>
        </w:pict>
      </w:r>
      <w:proofErr w:type="spellStar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="0063019B">
        <w:rPr>
          <w:rFonts w:ascii="Macedonian Unicorn" w:hAnsi="Macedonian Unicorn" w:cs="Calibri"/>
          <w:spacing w:val="30"/>
          <w:sz w:val="40"/>
          <w:szCs w:val="40"/>
        </w:rPr>
        <w:t>,</w:t>
      </w:r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0" w:name="DateOfPrin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02.09.2016</w:t>
      </w:r>
      <w:bookmarkEnd w:id="10"/>
    </w:p>
    <w:p w:rsidR="00183E98" w:rsidRPr="00CA792A" w:rsidRDefault="000629CE" w:rsidP="000629CE">
      <w:pPr>
        <w:spacing w:after="0" w:line="240" w:lineRule="auto"/>
        <w:ind w:right="907" w:hanging="634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proofErr w:type="spellStart"/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>Profesor</w:t>
      </w:r>
      <w:proofErr w:type="spellEnd"/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</w:r>
      <w:r w:rsidR="00183E98" w:rsidRPr="00F2023B">
        <w:rPr>
          <w:rFonts w:ascii="Macedonian Unicorn" w:hAnsi="Macedonian Unicorn" w:cs="Calibri"/>
          <w:spacing w:val="30"/>
          <w:sz w:val="32"/>
          <w:szCs w:val="32"/>
        </w:rPr>
        <w:tab/>
        <w:t xml:space="preserve">  </w:t>
      </w:r>
    </w:p>
    <w:p w:rsidR="005E06B4" w:rsidRDefault="0029332D" w:rsidP="005E06B4">
      <w:pPr>
        <w:spacing w:after="120" w:line="240" w:lineRule="auto"/>
        <w:ind w:firstLine="1620"/>
        <w:rPr>
          <w:rFonts w:ascii="Macedonian Unicorn" w:hAnsi="Macedonian Unicorn" w:cs="Calibri"/>
          <w:spacing w:val="30"/>
          <w:sz w:val="28"/>
          <w:szCs w:val="28"/>
        </w:rPr>
      </w:pPr>
      <w:r>
        <w:rPr>
          <w:rFonts w:ascii="Macedonian Unicorn" w:hAnsi="Macedonian Unicorn" w:cs="Calibri"/>
          <w:spacing w:val="30"/>
          <w:sz w:val="36"/>
          <w:szCs w:val="40"/>
        </w:rPr>
        <w:t xml:space="preserve">  </w:t>
      </w:r>
      <w:r w:rsidR="00F83621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bookmarkStart w:id="11" w:name="Teacher"/>
      <w:proofErr w:type="gramStart"/>
      <w:r w:rsidR="00183E98" w:rsidRPr="0029332D">
        <w:rPr>
          <w:rFonts w:ascii="Macedonian Unicorn" w:hAnsi="Macedonian Unicorn" w:cs="Calibri"/>
          <w:spacing w:val="30"/>
          <w:sz w:val="28"/>
          <w:szCs w:val="28"/>
        </w:rPr>
        <w:t>a</w:t>
      </w:r>
      <w:bookmarkEnd w:id="11"/>
      <w:proofErr w:type="gramEnd"/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A76530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E26BB6" w:rsidRPr="0029332D">
        <w:rPr>
          <w:rFonts w:ascii="Macedonian Unicorn" w:hAnsi="Macedonian Unicorn" w:cs="Calibri"/>
          <w:spacing w:val="30"/>
          <w:sz w:val="28"/>
          <w:szCs w:val="28"/>
        </w:rPr>
        <w:tab/>
      </w:r>
      <w:r w:rsidR="005E06B4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5E06B4" w:rsidRPr="005E06B4" w:rsidRDefault="005E06B4" w:rsidP="005E06B4">
      <w:pPr>
        <w:spacing w:after="0" w:line="240" w:lineRule="auto"/>
        <w:rPr>
          <w:rFonts w:ascii="Macedonian Unicorn" w:hAnsi="Macedonian Unicorn" w:cs="Calibri"/>
          <w:b/>
          <w:spacing w:val="30"/>
          <w:u w:val="single"/>
          <w:lang w:val="mk-MK"/>
        </w:rPr>
      </w:pPr>
      <w:r>
        <w:rPr>
          <w:rFonts w:ascii="Macedonian Unicorn" w:hAnsi="Macedonian Unicorn" w:cs="Calibri"/>
          <w:sz w:val="28"/>
          <w:szCs w:val="28"/>
        </w:rPr>
        <w:tab/>
      </w:r>
      <w:r>
        <w:rPr>
          <w:rFonts w:cs="Calibri"/>
          <w:sz w:val="28"/>
          <w:szCs w:val="28"/>
          <w:lang w:val="mk-MK"/>
        </w:rPr>
        <w:t xml:space="preserve">                </w:t>
      </w:r>
      <w:r w:rsidRPr="005E06B4">
        <w:rPr>
          <w:rFonts w:cstheme="minorHAnsi"/>
          <w:b/>
          <w:noProof/>
          <w:spacing w:val="30"/>
          <w:u w:val="single"/>
          <w:lang w:val="mk-MK"/>
        </w:rPr>
        <w:t>______________</w:t>
      </w:r>
      <w:r>
        <w:rPr>
          <w:rFonts w:cstheme="minorHAnsi"/>
          <w:b/>
          <w:noProof/>
          <w:spacing w:val="30"/>
          <w:u w:val="single"/>
          <w:lang w:val="mk-MK"/>
        </w:rPr>
        <w:t>_______</w:t>
      </w:r>
    </w:p>
    <w:p w:rsidR="00183E98" w:rsidRPr="005E06B4" w:rsidRDefault="00183E98" w:rsidP="005E06B4">
      <w:pPr>
        <w:tabs>
          <w:tab w:val="left" w:pos="2265"/>
        </w:tabs>
        <w:rPr>
          <w:rFonts w:ascii="Macedonian Unicorn" w:hAnsi="Macedonian Unicorn" w:cs="Calibri"/>
          <w:sz w:val="28"/>
          <w:szCs w:val="28"/>
        </w:rPr>
      </w:pPr>
    </w:p>
    <w:sectPr w:rsidR="00183E98" w:rsidRPr="005E06B4" w:rsidSect="00CA792A">
      <w:pgSz w:w="15840" w:h="12240" w:orient="landscape"/>
      <w:pgMar w:top="1620" w:right="9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4C1629"/>
    <w:rsid w:val="00006C8D"/>
    <w:rsid w:val="00020B58"/>
    <w:rsid w:val="00022DA0"/>
    <w:rsid w:val="0002683D"/>
    <w:rsid w:val="00044B92"/>
    <w:rsid w:val="00053DDD"/>
    <w:rsid w:val="000629CE"/>
    <w:rsid w:val="00071900"/>
    <w:rsid w:val="000B08C5"/>
    <w:rsid w:val="000B59C8"/>
    <w:rsid w:val="0013781C"/>
    <w:rsid w:val="00183E98"/>
    <w:rsid w:val="001870B2"/>
    <w:rsid w:val="0019664D"/>
    <w:rsid w:val="001F0559"/>
    <w:rsid w:val="00251245"/>
    <w:rsid w:val="00257E2A"/>
    <w:rsid w:val="0029188F"/>
    <w:rsid w:val="0029332D"/>
    <w:rsid w:val="002B1882"/>
    <w:rsid w:val="002C2FC9"/>
    <w:rsid w:val="00307EAD"/>
    <w:rsid w:val="00351510"/>
    <w:rsid w:val="003F4581"/>
    <w:rsid w:val="00473E85"/>
    <w:rsid w:val="004B6E89"/>
    <w:rsid w:val="004C1629"/>
    <w:rsid w:val="004F175F"/>
    <w:rsid w:val="004F5BD0"/>
    <w:rsid w:val="005066E8"/>
    <w:rsid w:val="0059442F"/>
    <w:rsid w:val="005E06B4"/>
    <w:rsid w:val="00611E27"/>
    <w:rsid w:val="0063019B"/>
    <w:rsid w:val="00646E44"/>
    <w:rsid w:val="006F0533"/>
    <w:rsid w:val="00716756"/>
    <w:rsid w:val="00734D60"/>
    <w:rsid w:val="00755D30"/>
    <w:rsid w:val="007C75C7"/>
    <w:rsid w:val="008001C0"/>
    <w:rsid w:val="008E0CE3"/>
    <w:rsid w:val="00905E17"/>
    <w:rsid w:val="00960678"/>
    <w:rsid w:val="009E49BB"/>
    <w:rsid w:val="00A16C92"/>
    <w:rsid w:val="00A315FA"/>
    <w:rsid w:val="00A41FF2"/>
    <w:rsid w:val="00A76530"/>
    <w:rsid w:val="00A767CC"/>
    <w:rsid w:val="00A9687D"/>
    <w:rsid w:val="00AE3C8B"/>
    <w:rsid w:val="00B06200"/>
    <w:rsid w:val="00BA1769"/>
    <w:rsid w:val="00BC7F64"/>
    <w:rsid w:val="00C052B5"/>
    <w:rsid w:val="00CA792A"/>
    <w:rsid w:val="00CB5A2E"/>
    <w:rsid w:val="00D01B28"/>
    <w:rsid w:val="00D7336E"/>
    <w:rsid w:val="00E26BB6"/>
    <w:rsid w:val="00E65284"/>
    <w:rsid w:val="00EA73DA"/>
    <w:rsid w:val="00EC0C1D"/>
    <w:rsid w:val="00EC421B"/>
    <w:rsid w:val="00EE7553"/>
    <w:rsid w:val="00F02729"/>
    <w:rsid w:val="00F12A31"/>
    <w:rsid w:val="00F2023B"/>
    <w:rsid w:val="00F33E6F"/>
    <w:rsid w:val="00F71349"/>
    <w:rsid w:val="00F83621"/>
    <w:rsid w:val="00F85E3C"/>
    <w:rsid w:val="00FC071C"/>
    <w:rsid w:val="00FF28CB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Certificate_Pr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20D5B-423E-4F1E-994E-DAC7EDEF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Certificate_Program</Template>
  <TotalTime>40</TotalTime>
  <Pages>1</Pages>
  <Words>42</Words>
  <Characters>252</Characters>
  <Application>Microsoft Office Word</Application>
  <DocSecurity>0</DocSecurity>
  <Lines>18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korisnik</cp:lastModifiedBy>
  <cp:revision>17</cp:revision>
  <cp:lastPrinted>2017-05-29T19:21:00Z</cp:lastPrinted>
  <dcterms:created xsi:type="dcterms:W3CDTF">2017-05-29T19:25:00Z</dcterms:created>
  <dcterms:modified xsi:type="dcterms:W3CDTF">2017-05-30T18:04:00Z</dcterms:modified>
</cp:coreProperties>
</file>