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02683D" w:rsidRDefault="004F5BD0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0002/17</w:t>
      </w:r>
      <w:bookmarkStart w:id="1" w:name="_GoBack"/>
      <w:bookmarkEnd w:id="0"/>
      <w:bookmarkEnd w:id="1"/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2C2FC9" w:rsidRDefault="002C2FC9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Pr="00A9687D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28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4F5BD0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2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Petko Petkov</w:t>
      </w:r>
      <w:bookmarkEnd w:id="2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8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mese~</w:t>
      </w:r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Language"/>
      <w:r w:rsidR="004F5BD0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Angliski</w:t>
      </w:r>
      <w:bookmarkEnd w:id="3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4F175F" w:rsidRPr="004F175F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programata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Program"/>
      <w:r w:rsidR="004F5BD0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 xml:space="preserve"> SAIL AWAY 1</w:t>
      </w:r>
      <w:r w:rsidRPr="004F175F">
        <w:rPr>
          <w:rFonts w:ascii="Times New Roman" w:hAnsi="Times New Roman" w:cs="Times New Roman"/>
          <w:i/>
          <w:spacing w:val="30"/>
          <w:sz w:val="40"/>
          <w:szCs w:val="40"/>
          <w:u w:val="single"/>
        </w:rPr>
        <w:t>A</w:t>
      </w:r>
      <w:bookmarkEnd w:id="4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evelDescription"/>
      <w:r w:rsidR="004F5BD0">
        <w:rPr>
          <w:rFonts w:cstheme="minorHAnsi"/>
          <w:b/>
          <w:i/>
          <w:spacing w:val="30"/>
          <w:sz w:val="40"/>
          <w:szCs w:val="40"/>
          <w:u w:val="single"/>
        </w:rPr>
        <w:t xml:space="preserve">B1.2-Pre-Intermediate</w:t>
      </w:r>
      <w:bookmarkEnd w:id="5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(</w:t>
      </w:r>
      <w:proofErr w:type="spellStart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napreden</w:t>
      </w:r>
      <w:proofErr w:type="spellEnd"/>
      <w:r w:rsidR="004F175F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bookmarkStart w:id="6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III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  <w:u w:val="single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7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bookmarkEnd w:id="7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8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19.01.2017</w:t>
      </w:r>
      <w:bookmarkEnd w:id="8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9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01.01.1900</w:t>
      </w:r>
      <w:bookmarkEnd w:id="9"/>
    </w:p>
    <w:p w:rsidR="004F175F" w:rsidRPr="00183E98" w:rsidRDefault="004F175F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DateOfPrint"/>
      <w:r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10"/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4F5BD0" w:rsidRPr="004F5BD0" w:rsidRDefault="004F5BD0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  <w:r w:rsidRPr="004F5BD0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4F5BD0" w:rsidRPr="004F5BD0" w:rsidRDefault="004F5BD0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_________</w:t>
                      </w: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  <w:r w:rsidRPr="004F5BD0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183E98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251245">
        <w:rPr>
          <w:rFonts w:ascii="Macedonian Unicorn" w:hAnsi="Macedonian Unicorn" w:cs="Calibri"/>
          <w:spacing w:val="30"/>
          <w:sz w:val="36"/>
          <w:szCs w:val="40"/>
        </w:rPr>
        <w:t xml:space="preserve"> </w:t>
      </w:r>
      <w:bookmarkStart w:id="11" w:name="Teacher"/>
      <w:proofErr w:type="gramStart"/>
      <w:r w:rsidRPr="00251245">
        <w:rPr>
          <w:rFonts w:ascii="Macedonian Unicorn" w:hAnsi="Macedonian Unicorn" w:cs="Calibri"/>
          <w:spacing w:val="30"/>
          <w:sz w:val="32"/>
          <w:szCs w:val="40"/>
        </w:rPr>
        <w:t>Teacher1 Teacher1</w:t>
      </w:r>
      <w:bookmarkEnd w:id="11"/>
      <w:proofErr w:type="gramEnd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186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4F5BD0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29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2C2FC9"/>
    <w:rsid w:val="00307EAD"/>
    <w:rsid w:val="00351510"/>
    <w:rsid w:val="004C1629"/>
    <w:rsid w:val="004F175F"/>
    <w:rsid w:val="004F5BD0"/>
    <w:rsid w:val="00611E27"/>
    <w:rsid w:val="00646E44"/>
    <w:rsid w:val="00960678"/>
    <w:rsid w:val="00A315FA"/>
    <w:rsid w:val="00A76530"/>
    <w:rsid w:val="00A767CC"/>
    <w:rsid w:val="00A9687D"/>
    <w:rsid w:val="00BC7F64"/>
    <w:rsid w:val="00D7336E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B2819-EF73-44FB-93CD-1DEEFBD1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Certificate_Progr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97F7-B6EE-49C3-928B-A7005A23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Certificate_Program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2</cp:revision>
  <dcterms:created xsi:type="dcterms:W3CDTF">2017-01-17T19:48:00Z</dcterms:created>
  <dcterms:modified xsi:type="dcterms:W3CDTF">2017-01-19T14:33:00Z</dcterms:modified>
</cp:coreProperties>
</file>