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0007/17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r w:rsidR="003A339A">
        <w:rPr>
          <w:rFonts w:ascii="Macedonian Unicorn" w:hAnsi="Macedonian Unicorn" w:cs="Calibri"/>
          <w:spacing w:val="30"/>
          <w:sz w:val="42"/>
          <w:szCs w:val="42"/>
        </w:rPr>
        <w:t xml:space="preserve"/>
      </w:r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19.11.1988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25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14.02.2017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22.12.2017</w:t>
      </w:r>
      <w:bookmarkEnd w:id="11"/>
    </w:p>
    <w:p w:rsidR="00183E98" w:rsidRPr="005410A6" w:rsidRDefault="00CE629F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CE629F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Mariela Pelivanova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CE629F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>22.12.2017</w:t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A339A"/>
    <w:rsid w:val="003A7B04"/>
    <w:rsid w:val="003D7F85"/>
    <w:rsid w:val="00464ECE"/>
    <w:rsid w:val="004872E3"/>
    <w:rsid w:val="004F06DC"/>
    <w:rsid w:val="005410A6"/>
    <w:rsid w:val="00574DB1"/>
    <w:rsid w:val="005C375A"/>
    <w:rsid w:val="00611E27"/>
    <w:rsid w:val="006244DE"/>
    <w:rsid w:val="00646E44"/>
    <w:rsid w:val="007A59D7"/>
    <w:rsid w:val="00804BE6"/>
    <w:rsid w:val="0083185D"/>
    <w:rsid w:val="00862145"/>
    <w:rsid w:val="00863B8B"/>
    <w:rsid w:val="00887915"/>
    <w:rsid w:val="00902AB8"/>
    <w:rsid w:val="00960678"/>
    <w:rsid w:val="00A219A8"/>
    <w:rsid w:val="00A315FA"/>
    <w:rsid w:val="00A76530"/>
    <w:rsid w:val="00A767CC"/>
    <w:rsid w:val="00AE2119"/>
    <w:rsid w:val="00B1076F"/>
    <w:rsid w:val="00B631A8"/>
    <w:rsid w:val="00B758EB"/>
    <w:rsid w:val="00BC7F64"/>
    <w:rsid w:val="00BE4C67"/>
    <w:rsid w:val="00C03136"/>
    <w:rsid w:val="00C57845"/>
    <w:rsid w:val="00CC279D"/>
    <w:rsid w:val="00CD4A8C"/>
    <w:rsid w:val="00CE629F"/>
    <w:rsid w:val="00D46B2E"/>
    <w:rsid w:val="00D5490E"/>
    <w:rsid w:val="00E26BB6"/>
    <w:rsid w:val="00E45E34"/>
    <w:rsid w:val="00E93226"/>
    <w:rsid w:val="00EC0C1D"/>
    <w:rsid w:val="00EE7553"/>
    <w:rsid w:val="00F02729"/>
    <w:rsid w:val="00F56014"/>
    <w:rsid w:val="00F85E3C"/>
    <w:rsid w:val="00F946A8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18</cp:revision>
  <cp:lastPrinted>2017-01-23T18:56:00Z</cp:lastPrinted>
  <dcterms:created xsi:type="dcterms:W3CDTF">2017-01-23T18:30:00Z</dcterms:created>
  <dcterms:modified xsi:type="dcterms:W3CDTF">2017-02-15T19:58:00Z</dcterms:modified>
</cp:coreProperties>
</file>