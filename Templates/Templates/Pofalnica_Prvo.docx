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310B4D" w:rsidRP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POFALNICA</w:t>
      </w:r>
    </w:p>
    <w:p w:rsidR="00A315FA" w:rsidRPr="00183E98" w:rsidRDefault="00310B4D" w:rsidP="00310B4D">
      <w:pPr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>dodelena na</w:t>
      </w:r>
    </w:p>
    <w:p w:rsidR="00A315FA" w:rsidRPr="00310B4D" w:rsidRDefault="00A315FA" w:rsidP="00251245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Jovanka \or|ieva</w:t>
      </w:r>
      <w:bookmarkEnd w:id="1"/>
    </w:p>
    <w:p w:rsidR="00A315FA" w:rsidRDefault="008824A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>z</w:t>
      </w:r>
      <w:r w:rsidR="00A315FA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a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osvoeno prvo mesto na </w:t>
      </w:r>
      <w:r w:rsidR="00310B4D">
        <w:rPr>
          <w:rFonts w:ascii="Macedonian Unicorn" w:hAnsi="Macedonian Unicorn" w:cs="Calibri"/>
          <w:spacing w:val="30"/>
          <w:sz w:val="40"/>
          <w:szCs w:val="40"/>
        </w:rPr>
        <w:t>na godi{niot natprevar na najdobri u~enici</w:t>
      </w:r>
    </w:p>
    <w:p w:rsidR="00183E98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po </w:t>
      </w:r>
      <w:bookmarkStart w:id="2" w:name="Language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bookmarkEnd w:id="2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(kategorija </w:t>
      </w:r>
      <w:bookmarkStart w:id="3" w:name="Level"/>
      <w:r w:rsidRPr="00310B4D">
        <w:rPr>
          <w:rFonts w:cstheme="minorHAnsi"/>
          <w:spacing w:val="30"/>
          <w:sz w:val="40"/>
          <w:szCs w:val="40"/>
        </w:rPr>
        <w:t>4</w:t>
      </w:r>
      <w:bookmarkEnd w:id="3"/>
      <w:r w:rsidRPr="00310B4D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8824A8">
        <w:rPr>
          <w:rFonts w:ascii="Macedonian Unicorn" w:hAnsi="Macedonian Unicorn" w:cs="Calibri"/>
          <w:spacing w:val="30"/>
          <w:sz w:val="40"/>
          <w:szCs w:val="40"/>
        </w:rPr>
        <w:t>oddelenie</w:t>
      </w:r>
      <w:r>
        <w:rPr>
          <w:rFonts w:ascii="Macedonian Unicorn" w:hAnsi="Macedonian Unicorn" w:cs="Calibri"/>
          <w:spacing w:val="30"/>
          <w:sz w:val="40"/>
          <w:szCs w:val="40"/>
        </w:rPr>
        <w:t>)</w:t>
      </w:r>
    </w:p>
    <w:p w:rsidR="00310B4D" w:rsidRPr="00310B4D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vo organizacija na edukativniot centar </w:t>
      </w:r>
      <w:r w:rsidRPr="00310B4D">
        <w:rPr>
          <w:rFonts w:ascii="Times New Roman" w:hAnsi="Times New Roman" w:cs="Times New Roman"/>
          <w:b/>
          <w:spacing w:val="30"/>
          <w:sz w:val="40"/>
          <w:szCs w:val="40"/>
        </w:rPr>
        <w:t>NEXT LEVEL</w:t>
      </w:r>
    </w:p>
    <w:p w:rsidR="004F175F" w:rsidRPr="00183E98" w:rsidRDefault="00310B4D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odr`an na </w:t>
      </w:r>
      <w:bookmarkStart w:id="4" w:name="DateOfPrin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02.09.2016</w:t>
      </w:r>
      <w:bookmarkEnd w:id="4"/>
    </w:p>
    <w:p w:rsidR="00183E98" w:rsidRPr="00251245" w:rsidRDefault="00183E98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310B4D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9197B" wp14:editId="3AD36DC8">
                <wp:simplePos x="0" y="0"/>
                <wp:positionH relativeFrom="margin">
                  <wp:posOffset>5867400</wp:posOffset>
                </wp:positionH>
                <wp:positionV relativeFrom="paragraph">
                  <wp:posOffset>234950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A7BF759" wp14:editId="40CCE913">
                                  <wp:extent cx="1812290" cy="602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1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pt;margin-top:18.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 wp14:anchorId="3A7BF759" wp14:editId="40CCE913">
                            <wp:extent cx="1812290" cy="602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183E98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2D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10B4D"/>
    <w:rsid w:val="00351510"/>
    <w:rsid w:val="004F175F"/>
    <w:rsid w:val="005B702D"/>
    <w:rsid w:val="00611E27"/>
    <w:rsid w:val="00646E44"/>
    <w:rsid w:val="008824A8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9E242-8487-46EC-9FE8-3FF5C026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ofalnica_Prv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DD372-CFAF-490B-816F-87D8EE91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Pofalnica_Prvo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2</cp:revision>
  <dcterms:created xsi:type="dcterms:W3CDTF">2017-01-17T21:00:00Z</dcterms:created>
  <dcterms:modified xsi:type="dcterms:W3CDTF">2017-01-17T21:01:00Z</dcterms:modified>
</cp:coreProperties>
</file>