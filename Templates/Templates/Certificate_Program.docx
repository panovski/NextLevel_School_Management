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4F5BD0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1" w:name="_GoBack"/>
      <w:bookmarkEnd w:id="0"/>
      <w:bookmarkEnd w:id="1"/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2C2FC9" w:rsidRDefault="002C2FC9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Pr="00A9687D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28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4F5BD0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2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bookmarkEnd w:id="2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8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mese~</w:t>
      </w:r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Language"/>
      <w:r w:rsidR="004F5BD0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End w:id="3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4F175F" w:rsidRPr="004F175F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programata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Program"/>
      <w:r w:rsidR="004F5BD0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 xml:space="preserve"> </w:t>
      </w:r>
      <w:r w:rsidRPr="004F175F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>A</w:t>
      </w:r>
      <w:bookmarkEnd w:id="4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4F5BD0">
        <w:rPr>
          <w:rFonts w:cstheme="minorHAnsi"/>
          <w:b/>
          <w:i/>
          <w:spacing w:val="30"/>
          <w:sz w:val="40"/>
          <w:szCs w:val="40"/>
          <w:u w:val="single"/>
        </w:rPr>
        <w:t xml:space="preserve"> </w:t>
      </w:r>
      <w:bookmarkEnd w:id="5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(</w:t>
      </w:r>
      <w:proofErr w:type="spellStart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napreden</w:t>
      </w:r>
      <w:proofErr w:type="spellEnd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Start w:id="6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4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7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64</w:t>
      </w:r>
      <w:bookmarkEnd w:id="7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8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04.10.2011</w:t>
      </w:r>
      <w:bookmarkEnd w:id="8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9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19.06.2012</w:t>
      </w:r>
      <w:bookmarkEnd w:id="9"/>
    </w:p>
    <w:p w:rsidR="004F175F" w:rsidRP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DateOfPrint"/>
      <w:r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10"/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4F5BD0" w:rsidRPr="004F5BD0" w:rsidRDefault="004F5BD0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4F5BD0" w:rsidRPr="004F5BD0" w:rsidRDefault="004F5BD0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_________</w:t>
                      </w: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bookmarkStart w:id="11" w:name="Teacher"/>
      <w:proofErr w:type="gramStart"/>
      <w:r w:rsidRPr="00251245">
        <w:rPr>
          <w:rFonts w:ascii="Macedonian Unicorn" w:hAnsi="Macedonian Unicorn" w:cs="Calibri"/>
          <w:spacing w:val="30"/>
          <w:sz w:val="32"/>
          <w:szCs w:val="40"/>
        </w:rPr>
        <w:t>a</w:t>
      </w:r>
      <w:bookmarkEnd w:id="11"/>
      <w:proofErr w:type="gramEnd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186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4F5BD0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9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2C2FC9"/>
    <w:rsid w:val="00307EAD"/>
    <w:rsid w:val="00351510"/>
    <w:rsid w:val="004C1629"/>
    <w:rsid w:val="004F175F"/>
    <w:rsid w:val="004F5BD0"/>
    <w:rsid w:val="00611E27"/>
    <w:rsid w:val="00646E44"/>
    <w:rsid w:val="00960678"/>
    <w:rsid w:val="00A315FA"/>
    <w:rsid w:val="00A76530"/>
    <w:rsid w:val="00A767CC"/>
    <w:rsid w:val="00A9687D"/>
    <w:rsid w:val="00BC7F64"/>
    <w:rsid w:val="00D7336E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2819-EF73-44FB-93CD-1DEEFBD1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97F7-B6EE-49C3-928B-A7005A23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Certificate_Program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2</cp:revision>
  <dcterms:created xsi:type="dcterms:W3CDTF">2017-01-17T19:48:00Z</dcterms:created>
  <dcterms:modified xsi:type="dcterms:W3CDTF">2017-01-19T14:33:00Z</dcterms:modified>
</cp:coreProperties>
</file>