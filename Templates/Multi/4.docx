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A525A9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  <w:r>
        <w:rPr>
          <w:rFonts w:ascii="Macedonian Unicorn" w:hAnsi="Macedonian Unicorn" w:cs="Calibri"/>
          <w:sz w:val="40"/>
          <w:szCs w:val="40"/>
        </w:rPr>
        <w:t>0004/16</w:t>
      </w: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A315FA" w:rsidRPr="00183E98" w:rsidRDefault="00A525A9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Dime Dimevski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 w:rsidR="00A525A9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22.09.2006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 w:rsidR="00A525A9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 w:rsidR="00A525A9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A525A9"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 w:rsidR="00A525A9"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 w:rsidR="00A525A9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 w:rsidR="00A525A9"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 w:rsidR="00A525A9"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 w:rsidR="00A525A9"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B12D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 w:rsidR="00A525A9">
        <w:rPr>
          <w:rFonts w:ascii="Macedonian Unicorn" w:hAnsi="Macedonian Unicorn" w:cs="Calibri"/>
          <w:spacing w:val="30"/>
          <w:sz w:val="40"/>
          <w:szCs w:val="40"/>
        </w:rPr>
        <w:t>30.12.2016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A9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611E27"/>
    <w:rsid w:val="00646E44"/>
    <w:rsid w:val="00960678"/>
    <w:rsid w:val="00A315FA"/>
    <w:rsid w:val="00A525A9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DB8C3-3EBB-409B-9692-638F38A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E383-3952-4591-96E6-1720658E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2016-09-24T11:00:00Z</dcterms:created>
  <dcterms:modified xsi:type="dcterms:W3CDTF">2016-09-24T11:00:00Z</dcterms:modified>
</cp:coreProperties>
</file>