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02683D" w:rsidRDefault="00576D43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_GoBack"/>
      <w:bookmarkEnd w:id="0"/>
      <w:r>
        <w:rPr>
          <w:rFonts w:ascii="Macedonian Unicorn" w:hAnsi="Macedonian Unicorn" w:cs="Calibri"/>
          <w:sz w:val="40"/>
          <w:szCs w:val="40"/>
        </w:rPr>
        <w:t>0005/16</w:t>
      </w: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</w:p>
    <w:p w:rsidR="00A315FA" w:rsidRPr="00183E98" w:rsidRDefault="00576D43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Riste Ristevski</w:t>
      </w:r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roden na </w:t>
      </w:r>
      <w:r w:rsidR="00576D43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22.09.1998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vo </w:t>
      </w:r>
      <w:r w:rsidR="00576D43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Rosoman</w:t>
      </w:r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>uspe{no zavr{ena</w:t>
      </w:r>
    </w:p>
    <w:p w:rsidR="00183E98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standardna obuka po </w:t>
      </w:r>
      <w:r w:rsidR="00576D43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Germanski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 w:rsidR="00576D43">
        <w:rPr>
          <w:rFonts w:cstheme="minorHAnsi"/>
          <w:b/>
          <w:i/>
          <w:spacing w:val="30"/>
          <w:sz w:val="40"/>
          <w:szCs w:val="40"/>
          <w:u w:val="single"/>
        </w:rPr>
        <w:t>B2.1-Intermediate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r w:rsidR="00576D43">
        <w:rPr>
          <w:rFonts w:cstheme="minorHAnsi"/>
          <w:b/>
          <w:spacing w:val="30"/>
          <w:sz w:val="40"/>
          <w:szCs w:val="40"/>
          <w:u w:val="single"/>
        </w:rPr>
        <w:t>III</w:t>
      </w:r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stepen)</w:t>
      </w:r>
    </w:p>
    <w:p w:rsidR="00A315FA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na ~asovi: </w:t>
      </w:r>
      <w:r w:rsidR="00576D43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32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vo period od </w:t>
      </w:r>
      <w:r w:rsidR="00576D43">
        <w:rPr>
          <w:rFonts w:ascii="Macedonian Unicorn" w:hAnsi="Macedonian Unicorn" w:cs="Calibri"/>
          <w:spacing w:val="30"/>
          <w:sz w:val="40"/>
          <w:szCs w:val="40"/>
          <w:u w:val="single"/>
        </w:rPr>
        <w:t>15.09.2016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r w:rsidR="00576D43">
        <w:rPr>
          <w:rFonts w:ascii="Macedonian Unicorn" w:hAnsi="Macedonian Unicorn" w:cs="Calibri"/>
          <w:spacing w:val="30"/>
          <w:sz w:val="40"/>
          <w:szCs w:val="40"/>
          <w:u w:val="single"/>
        </w:rPr>
        <w:t>30.12.2016</w:t>
      </w:r>
    </w:p>
    <w:p w:rsidR="00183E98" w:rsidRPr="00251245" w:rsidRDefault="00E26BB6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812290" cy="6021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12.45pt;width:15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812290" cy="6021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183E98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r w:rsidR="00576D43">
        <w:rPr>
          <w:rFonts w:ascii="Macedonian Unicorn" w:hAnsi="Macedonian Unicorn" w:cs="Calibri"/>
          <w:spacing w:val="30"/>
          <w:sz w:val="32"/>
          <w:szCs w:val="40"/>
        </w:rPr>
        <w:t>Mimi Ta{eva</w:t>
      </w:r>
      <w:r w:rsidR="00A76530"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9188F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911C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 xml:space="preserve">Kavadarci </w:t>
      </w:r>
      <w:r w:rsidR="00576D43">
        <w:rPr>
          <w:rFonts w:ascii="Macedonian Unicorn" w:hAnsi="Macedonian Unicorn" w:cs="Calibri"/>
          <w:spacing w:val="30"/>
          <w:sz w:val="40"/>
          <w:szCs w:val="40"/>
        </w:rPr>
        <w:t>30.12.2016</w: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43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307EAD"/>
    <w:rsid w:val="00351510"/>
    <w:rsid w:val="00576D43"/>
    <w:rsid w:val="00611E27"/>
    <w:rsid w:val="00646E44"/>
    <w:rsid w:val="00960678"/>
    <w:rsid w:val="00A315FA"/>
    <w:rsid w:val="00A76530"/>
    <w:rsid w:val="00A767CC"/>
    <w:rsid w:val="00BC7F64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161D7-6ED0-4CBE-9F1E-6F7F83EC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F3DD6-7FDE-4145-AC68-E5E84973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2016-09-24T11:00:00Z</dcterms:created>
  <dcterms:modified xsi:type="dcterms:W3CDTF">2016-09-24T11:00:00Z</dcterms:modified>
</cp:coreProperties>
</file>