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0002/17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Petko Petkov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19.01.2006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Place"/>
      <w:proofErr w:type="spellStart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  <w:proofErr w:type="spellEnd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Za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proofErr w:type="gram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no 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zavr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ena</w:t>
      </w:r>
      <w:proofErr w:type="spellEnd"/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standardna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obuka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proofErr w:type="spellEnd"/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</w:t>
      </w: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32"/>
          <w:szCs w:val="32"/>
        </w:rPr>
        <w:t>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~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asovi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period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od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0676B5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0676B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8pt;margin-top:22.75pt;width:147.85pt;height:59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  <w:proofErr w:type="spellEnd"/>
                </w:p>
                <w:p w:rsidR="00E26BB6" w:rsidRPr="00E93226" w:rsidRDefault="0029188F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2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Teacher1 Teacher1</w:t>
                  </w:r>
                  <w:bookmarkEnd w:id="12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0676B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Kavadarci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14</cp:revision>
  <cp:lastPrinted>2017-01-23T18:56:00Z</cp:lastPrinted>
  <dcterms:created xsi:type="dcterms:W3CDTF">2017-01-23T18:30:00Z</dcterms:created>
  <dcterms:modified xsi:type="dcterms:W3CDTF">2017-01-23T19:02:00Z</dcterms:modified>
</cp:coreProperties>
</file>